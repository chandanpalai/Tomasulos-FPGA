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19E" w:rsidRPr="00161606" w:rsidRDefault="00772AFE">
      <w:pPr>
        <w:rPr>
          <w:b/>
          <w:sz w:val="40"/>
          <w:u w:val="single"/>
        </w:rPr>
      </w:pPr>
      <w:r w:rsidRPr="00161606">
        <w:rPr>
          <w:b/>
          <w:sz w:val="40"/>
          <w:u w:val="single"/>
        </w:rPr>
        <w:t>CPU Components</w:t>
      </w:r>
    </w:p>
    <w:p w:rsidR="00772AFE" w:rsidRPr="00161606" w:rsidRDefault="00772AFE">
      <w:pPr>
        <w:rPr>
          <w:b/>
          <w:sz w:val="26"/>
          <w:u w:val="single"/>
        </w:rPr>
      </w:pPr>
      <w:r w:rsidRPr="00161606">
        <w:rPr>
          <w:b/>
          <w:sz w:val="26"/>
          <w:u w:val="single"/>
        </w:rPr>
        <w:t>Arithmetic and Logic Unit (ALU)</w:t>
      </w:r>
    </w:p>
    <w:p w:rsidR="00772AFE" w:rsidRDefault="00772AFE">
      <w:r>
        <w:t xml:space="preserve">The </w:t>
      </w:r>
      <w:r w:rsidR="00462C2C">
        <w:t xml:space="preserve">ALU was designed to perform each of the arithmetic operations defined by the instruction set. These operations are </w:t>
      </w:r>
      <w:r w:rsidR="00D12487">
        <w:t>bitwise AND, bitwise OR, bitwise NOT, bitwise XOR, addition</w:t>
      </w:r>
      <w:r w:rsidR="00830D38">
        <w:t>(ADD)</w:t>
      </w:r>
      <w:r w:rsidR="00D12487">
        <w:t>, addition with carry</w:t>
      </w:r>
      <w:r w:rsidR="00830D38">
        <w:t>(ADC)</w:t>
      </w:r>
      <w:r w:rsidR="00D12487">
        <w:t>, subtraction</w:t>
      </w:r>
      <w:r w:rsidR="00830D38">
        <w:t>(SUB)</w:t>
      </w:r>
      <w:r w:rsidR="00D12487">
        <w:t>, subtraction with borrow</w:t>
      </w:r>
      <w:r w:rsidR="00830D38">
        <w:t>(SBB)</w:t>
      </w:r>
      <w:r w:rsidR="00D12487">
        <w:t>, negation</w:t>
      </w:r>
      <w:r w:rsidR="00830D38">
        <w:t>(NEG)</w:t>
      </w:r>
      <w:r w:rsidR="00D12487">
        <w:t xml:space="preserve"> and compare</w:t>
      </w:r>
      <w:r w:rsidR="00830D38">
        <w:t>(CMP)</w:t>
      </w:r>
      <w:r w:rsidR="00D12487">
        <w:t>. A number of these operations are similar enough that they can share a large amount of circuitry</w:t>
      </w:r>
      <w:r w:rsidR="00A06221">
        <w:t>,</w:t>
      </w:r>
      <w:r w:rsidR="00D12487">
        <w:t xml:space="preserve"> reducing hardware overhead. I</w:t>
      </w:r>
      <w:r w:rsidR="001C3800">
        <w:t>n particular</w:t>
      </w:r>
      <w:r w:rsidR="00A06221">
        <w:t>, the</w:t>
      </w:r>
      <w:r w:rsidR="001C3800">
        <w:t xml:space="preserve"> add</w:t>
      </w:r>
      <w:r w:rsidR="00A06221">
        <w:t xml:space="preserve"> instruction</w:t>
      </w:r>
      <w:r w:rsidR="001C3800">
        <w:t xml:space="preserve"> is the same as addition with carry</w:t>
      </w:r>
      <w:r w:rsidR="00A06221">
        <w:t>,</w:t>
      </w:r>
      <w:r w:rsidR="00830D38">
        <w:t xml:space="preserve"> </w:t>
      </w:r>
      <w:r w:rsidR="00A06221">
        <w:t>only omitting the input carry and not</w:t>
      </w:r>
      <w:r w:rsidR="00830D38">
        <w:t xml:space="preserve"> setting the carry bit. The subtraction with borrow hardware can also be used to perform a SUB operation</w:t>
      </w:r>
      <w:r w:rsidR="0035442A">
        <w:t xml:space="preserve"> and </w:t>
      </w:r>
      <w:r w:rsidR="00830D38">
        <w:t>the CMP operation.</w:t>
      </w:r>
    </w:p>
    <w:p w:rsidR="00526883" w:rsidRDefault="00526883">
      <w:r>
        <w:t xml:space="preserve">The ALU module takes 4 inputs: 2 register buses of 8 bits each, an ALU select line which determines the operation to be performed by the ALU and a carry in line of 1 bit. </w:t>
      </w:r>
      <w:r w:rsidR="00E73C30">
        <w:t xml:space="preserve">It has an out bus of 8 bits carrying the result and 3 bits which maintain the carry out, N and Z flags. </w:t>
      </w:r>
    </w:p>
    <w:p w:rsidR="00E73C30" w:rsidRDefault="00E73C30">
      <w:r>
        <w:t xml:space="preserve">If the current opcode is encoding for an ALU operation the output of the ALU is always the result of the 2 currently active registers, </w:t>
      </w:r>
      <w:r w:rsidR="0035442A">
        <w:t>i.e it is constant rather than event triggered. If the opcode does not match an ALU instruction, the ALU ouptus “00000000”.</w:t>
      </w:r>
      <w:r>
        <w:t xml:space="preserve"> This value is never written to a register however as the ALU is only ever set to write to a register if the current instruction dictates it.</w:t>
      </w:r>
    </w:p>
    <w:p w:rsidR="00772AFE" w:rsidRDefault="00772AFE">
      <w:pPr>
        <w:rPr>
          <w:b/>
          <w:sz w:val="26"/>
          <w:u w:val="single"/>
        </w:rPr>
      </w:pPr>
      <w:r w:rsidRPr="00161606">
        <w:rPr>
          <w:b/>
          <w:sz w:val="26"/>
          <w:u w:val="single"/>
        </w:rPr>
        <w:t>Registers</w:t>
      </w:r>
    </w:p>
    <w:p w:rsidR="00E73C30" w:rsidRDefault="00E73C30">
      <w:r>
        <w:t xml:space="preserve">The CPU maintains 8 </w:t>
      </w:r>
      <w:r w:rsidR="0035442A">
        <w:t>Genreral Purpose R</w:t>
      </w:r>
      <w:r>
        <w:t>egisters each 8 bits long, 3 address registers of 16 bits in length, a program counter</w:t>
      </w:r>
      <w:r w:rsidR="00771DF6">
        <w:t xml:space="preserve"> and a status register, each of</w:t>
      </w:r>
      <w:r w:rsidR="00BB2DC2">
        <w:t xml:space="preserve"> </w:t>
      </w:r>
      <w:r>
        <w:t xml:space="preserve">16 bits </w:t>
      </w:r>
      <w:r w:rsidR="00771DF6">
        <w:t>length</w:t>
      </w:r>
      <w:r>
        <w:t xml:space="preserve">. </w:t>
      </w:r>
    </w:p>
    <w:p w:rsidR="00E73C30" w:rsidRDefault="00E73C30">
      <w:r>
        <w:t>The standard registers are controlled by a demultiplexer on the input side and 2 multiplexers on the output side</w:t>
      </w:r>
      <w:r w:rsidR="00BE4843">
        <w:t xml:space="preserve"> (from the perspective of the registers)</w:t>
      </w:r>
      <w:r>
        <w:t>. The demultiplexer cont</w:t>
      </w:r>
      <w:r w:rsidR="00BE4843">
        <w:t>rols which register is written to based on a select line which is determined by the opcode for any given cyc</w:t>
      </w:r>
      <w:r w:rsidR="004F704C">
        <w:t>le. There are two multiplexers, which are wired to the ALU inputs</w:t>
      </w:r>
      <w:r w:rsidR="00BE4843">
        <w:t xml:space="preserve">. The output from these multiplexers is also used to pass data to address registers or other registers depending on the current instruction. Each </w:t>
      </w:r>
      <w:r w:rsidR="006C0318">
        <w:t>of the two outputs</w:t>
      </w:r>
      <w:r w:rsidR="00BE4843">
        <w:t xml:space="preserve"> is controlled by a select line</w:t>
      </w:r>
      <w:r w:rsidR="006C0318">
        <w:t>,</w:t>
      </w:r>
      <w:r w:rsidR="00BE4843">
        <w:t xml:space="preserve"> with one </w:t>
      </w:r>
      <w:r w:rsidR="006C0318">
        <w:t xml:space="preserve">output </w:t>
      </w:r>
      <w:r w:rsidR="00BE4843">
        <w:t xml:space="preserve"> always </w:t>
      </w:r>
      <w:r w:rsidR="006C0318">
        <w:t>showing</w:t>
      </w:r>
      <w:r w:rsidR="00BE4843">
        <w:t xml:space="preserve"> the register which is being written to. </w:t>
      </w:r>
    </w:p>
    <w:p w:rsidR="00772AFE" w:rsidRPr="00161606" w:rsidRDefault="00772AFE">
      <w:pPr>
        <w:rPr>
          <w:b/>
          <w:sz w:val="26"/>
          <w:u w:val="single"/>
        </w:rPr>
      </w:pPr>
      <w:r w:rsidRPr="00161606">
        <w:rPr>
          <w:b/>
          <w:sz w:val="26"/>
          <w:u w:val="single"/>
        </w:rPr>
        <w:t>Control Unit</w:t>
      </w:r>
    </w:p>
    <w:p w:rsidR="00BE4843" w:rsidRDefault="00772AFE">
      <w:pPr>
        <w:rPr>
          <w:b/>
        </w:rPr>
      </w:pPr>
      <w:r w:rsidRPr="00772AFE">
        <w:rPr>
          <w:b/>
        </w:rPr>
        <w:t>Decoder</w:t>
      </w:r>
    </w:p>
    <w:p w:rsidR="00A6618F" w:rsidRDefault="00BE4843">
      <w:pPr>
        <w:rPr>
          <w:noProof/>
          <w:lang w:eastAsia="en-NZ"/>
        </w:rPr>
      </w:pPr>
      <w:r>
        <w:t>The leading 6 bits (MSB</w:t>
      </w:r>
      <w:r w:rsidR="008A126A">
        <w:t xml:space="preserve">s) of any specific opcode encode the instruction to be performed. 6 bits of information gives 64 possible states and thus 64 possible </w:t>
      </w:r>
      <w:r w:rsidR="00184A1B">
        <w:t>operations;</w:t>
      </w:r>
      <w:r w:rsidR="008A126A">
        <w:t xml:space="preserve"> however the instruction set implemented only contains 24 entries</w:t>
      </w:r>
      <w:r w:rsidR="00334466">
        <w:t>,</w:t>
      </w:r>
      <w:r w:rsidR="008A126A">
        <w:t xml:space="preserve"> thus many codes go unused. </w:t>
      </w:r>
      <w:r w:rsidR="00A43C6B">
        <w:t>The decoder determines what each instruction means based on the first 6 bits and sets the register select and ALU lines</w:t>
      </w:r>
      <w:r w:rsidR="00A6618F">
        <w:t xml:space="preserve"> </w:t>
      </w:r>
      <w:r w:rsidR="00A43C6B">
        <w:lastRenderedPageBreak/>
        <w:t>accordingly</w:t>
      </w:r>
      <w:r w:rsidR="00334466">
        <w:t>. This happens as soon as the opcode changes.</w:t>
      </w:r>
      <w:r w:rsidR="00A6618F" w:rsidRPr="00A6618F">
        <w:rPr>
          <w:noProof/>
          <w:lang w:eastAsia="en-NZ"/>
        </w:rPr>
        <w:t xml:space="preserve"> </w:t>
      </w:r>
    </w:p>
    <w:p w:rsidR="00A6618F" w:rsidRDefault="00A6618F" w:rsidP="00A6618F">
      <w:r>
        <w:rPr>
          <w:noProof/>
          <w:lang w:eastAsia="en-NZ"/>
        </w:rPr>
        <w:drawing>
          <wp:inline distT="0" distB="0" distL="0" distR="0" wp14:anchorId="0977F055" wp14:editId="594BB46F">
            <wp:extent cx="57245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A6618F" w:rsidRPr="00E73C30" w:rsidRDefault="00A6618F" w:rsidP="00A6618F">
      <w:pPr>
        <w:jc w:val="center"/>
      </w:pPr>
      <w:r>
        <w:t>Figure 3.1: Structure of the General Purpose Registers</w:t>
      </w:r>
    </w:p>
    <w:p w:rsidR="00BE4843" w:rsidRDefault="00BE4843"/>
    <w:p w:rsidR="00772AFE" w:rsidRDefault="00772AFE">
      <w:pPr>
        <w:rPr>
          <w:b/>
        </w:rPr>
      </w:pPr>
      <w:r w:rsidRPr="00161606">
        <w:rPr>
          <w:b/>
        </w:rPr>
        <w:t>Register Control</w:t>
      </w:r>
    </w:p>
    <w:p w:rsidR="00A43C6B" w:rsidRPr="000616D9" w:rsidRDefault="007B282A">
      <w:pPr>
        <w:rPr>
          <w:rFonts w:cstheme="minorHAnsi"/>
        </w:rPr>
      </w:pPr>
      <w:r>
        <w:t>The control unit contains decoder that control</w:t>
      </w:r>
      <w:r w:rsidR="00A43C6B">
        <w:t xml:space="preserve"> the select lines for the register multiplexers</w:t>
      </w:r>
      <w:r w:rsidR="00742324">
        <w:t xml:space="preserve">. Each opcode is interpreted and the register select lines are then assigned. For example an AND statement has the opcode </w:t>
      </w:r>
      <w:r w:rsidR="00742324">
        <w:rPr>
          <w:rFonts w:ascii="CMR10" w:hAnsi="CMR10" w:cs="CMR10"/>
        </w:rPr>
        <w:t xml:space="preserve">0 0 0 0 1 0 0 0 y2 y1 y0 0 0 x2 x1 x0 </w:t>
      </w:r>
      <w:r w:rsidR="00742324" w:rsidRPr="000616D9">
        <w:rPr>
          <w:rFonts w:cstheme="minorHAnsi"/>
        </w:rPr>
        <w:t xml:space="preserve">where y0-y2 and x0-x2 determine the specific registers which will be ANDed together. Also y0-y2 is the register which the result will be written back into. Therefore the same code can be used to identify one of the output registers and the input register. This code is given the designation SEL1 while the code for the remaining register is called </w:t>
      </w:r>
      <w:r>
        <w:rPr>
          <w:rFonts w:cstheme="minorHAnsi"/>
        </w:rPr>
        <w:t>SEL2. The opcodes are written such</w:t>
      </w:r>
      <w:r w:rsidR="00742324" w:rsidRPr="000616D9">
        <w:rPr>
          <w:rFonts w:cstheme="minorHAnsi"/>
        </w:rPr>
        <w:t xml:space="preserve"> that for most instructions the registers are defined in the same place in the instruction word; this made the process of defining the register select codes very easy. Exceptions were coded for in this module</w:t>
      </w:r>
      <w:r>
        <w:rPr>
          <w:rFonts w:cstheme="minorHAnsi"/>
        </w:rPr>
        <w:t xml:space="preserve"> (Cu.vhd, line 150)</w:t>
      </w:r>
      <w:r w:rsidR="00742324" w:rsidRPr="000616D9">
        <w:rPr>
          <w:rFonts w:cstheme="minorHAnsi"/>
        </w:rPr>
        <w:t>. As there</w:t>
      </w:r>
      <w:r>
        <w:rPr>
          <w:rFonts w:cstheme="minorHAnsi"/>
        </w:rPr>
        <w:t xml:space="preserve"> are 8 general register each SEL</w:t>
      </w:r>
      <w:r w:rsidR="00742324" w:rsidRPr="000616D9">
        <w:rPr>
          <w:rFonts w:cstheme="minorHAnsi"/>
        </w:rPr>
        <w:t xml:space="preserve"> code is 3 bits long to provide the 8 states necessary.</w:t>
      </w:r>
    </w:p>
    <w:p w:rsidR="00742324" w:rsidRPr="000616D9" w:rsidRDefault="00742324">
      <w:pPr>
        <w:rPr>
          <w:rFonts w:cstheme="minorHAnsi"/>
        </w:rPr>
      </w:pPr>
      <w:r w:rsidRPr="000616D9">
        <w:rPr>
          <w:rFonts w:cstheme="minorHAnsi"/>
        </w:rPr>
        <w:t>A similar process was adopted for the address register controls. As the address register</w:t>
      </w:r>
      <w:r w:rsidR="000616D9" w:rsidRPr="000616D9">
        <w:rPr>
          <w:rFonts w:cstheme="minorHAnsi"/>
        </w:rPr>
        <w:t xml:space="preserve">s are 16 bit in length compared </w:t>
      </w:r>
      <w:r w:rsidRPr="000616D9">
        <w:rPr>
          <w:rFonts w:cstheme="minorHAnsi"/>
        </w:rPr>
        <w:t xml:space="preserve">to the 8 bit registers </w:t>
      </w:r>
      <w:r w:rsidR="000616D9" w:rsidRPr="000616D9">
        <w:rPr>
          <w:rFonts w:cstheme="minorHAnsi"/>
        </w:rPr>
        <w:t>an additional bit is required to indicate which half of the address register is to be used in the instruction.</w:t>
      </w:r>
    </w:p>
    <w:p w:rsidR="000616D9" w:rsidRPr="000616D9" w:rsidRDefault="000616D9">
      <w:pPr>
        <w:rPr>
          <w:rFonts w:cstheme="minorHAnsi"/>
        </w:rPr>
      </w:pPr>
      <w:r w:rsidRPr="000616D9">
        <w:rPr>
          <w:rFonts w:cstheme="minorHAnsi"/>
          <w:b/>
        </w:rPr>
        <w:t>Write Control</w:t>
      </w:r>
    </w:p>
    <w:p w:rsidR="000616D9" w:rsidRPr="003B3E5E" w:rsidRDefault="000616D9">
      <w:pPr>
        <w:rPr>
          <w:rFonts w:cstheme="minorHAnsi"/>
        </w:rPr>
      </w:pPr>
      <w:r>
        <w:rPr>
          <w:rFonts w:cstheme="minorHAnsi"/>
        </w:rPr>
        <w:t>A write event occurs every clock cycle</w:t>
      </w:r>
      <w:r w:rsidR="003B3E5E">
        <w:rPr>
          <w:rFonts w:cstheme="minorHAnsi"/>
        </w:rPr>
        <w:t xml:space="preserve">. At each event each register type </w:t>
      </w:r>
      <w:r w:rsidR="003B3E5E" w:rsidRPr="003B3E5E">
        <w:rPr>
          <w:rFonts w:cstheme="minorHAnsi"/>
        </w:rPr>
        <w:t>(REG, PC, ADR, SR)</w:t>
      </w:r>
      <w:r w:rsidR="003B3E5E">
        <w:rPr>
          <w:rFonts w:cstheme="minorHAnsi"/>
        </w:rPr>
        <w:t xml:space="preserve"> is written to regardless of whether that register has changed value this clock cycle or not. Each register has a feedback loop that will write the current value of the register to the register if it hasn’t changed value (determined by the control unit and passed to the write control). For example the value that is written to a standard register can be either an immediate value, the value of another register (standard or </w:t>
      </w:r>
      <w:r w:rsidR="00C95E4C">
        <w:rPr>
          <w:rFonts w:cstheme="minorHAnsi"/>
        </w:rPr>
        <w:t>address)</w:t>
      </w:r>
      <w:r w:rsidR="00A6618F">
        <w:rPr>
          <w:rFonts w:cstheme="minorHAnsi"/>
        </w:rPr>
        <w:t>, its current value added with another number,</w:t>
      </w:r>
      <w:r w:rsidR="00C95E4C">
        <w:rPr>
          <w:rFonts w:cstheme="minorHAnsi"/>
        </w:rPr>
        <w:t xml:space="preserve"> or its current value. The hardware that controls this is a multiplexer whose select signal is changed depending on which instruction is being performed.</w:t>
      </w:r>
    </w:p>
    <w:p w:rsidR="00772AFE" w:rsidRPr="000616D9" w:rsidRDefault="00772AFE">
      <w:pPr>
        <w:rPr>
          <w:rFonts w:cstheme="minorHAnsi"/>
          <w:b/>
          <w:sz w:val="26"/>
          <w:u w:val="single"/>
        </w:rPr>
      </w:pPr>
      <w:r w:rsidRPr="000616D9">
        <w:rPr>
          <w:rFonts w:cstheme="minorHAnsi"/>
          <w:b/>
          <w:sz w:val="26"/>
          <w:u w:val="single"/>
        </w:rPr>
        <w:t>Special Registers</w:t>
      </w:r>
    </w:p>
    <w:p w:rsidR="00772AFE" w:rsidRDefault="00C95E4C">
      <w:pPr>
        <w:rPr>
          <w:rFonts w:cstheme="minorHAnsi"/>
        </w:rPr>
      </w:pPr>
      <w:r>
        <w:rPr>
          <w:rFonts w:cstheme="minorHAnsi"/>
        </w:rPr>
        <w:lastRenderedPageBreak/>
        <w:t xml:space="preserve">There are two special registers, the Program Counter (PC) and the Status Register (SR). The program counter is a 16 bit register which stores the address of the current instruction while the status register, which is also 16 bits, contains the N, Z and Carry flags. </w:t>
      </w:r>
    </w:p>
    <w:p w:rsidR="00DB6964" w:rsidRPr="000616D9" w:rsidRDefault="00DB6964">
      <w:pPr>
        <w:rPr>
          <w:rFonts w:cstheme="minorHAnsi"/>
        </w:rPr>
      </w:pPr>
      <w:r>
        <w:rPr>
          <w:rFonts w:cstheme="minorHAnsi"/>
        </w:rPr>
        <w:t>The Program Counter increments by one every cycle, unless a branch instruction is performed. A separate control module for the Program Counter performs load, increment and branch operations on the program counter. Its output is fed direc</w:t>
      </w:r>
      <w:r w:rsidR="00EF3163">
        <w:rPr>
          <w:rFonts w:cstheme="minorHAnsi"/>
        </w:rPr>
        <w:t>tly to the MMU, as it contains the memory address of the next instruction to be executed.</w:t>
      </w:r>
    </w:p>
    <w:p w:rsidR="00772AFE" w:rsidRPr="000616D9" w:rsidRDefault="00161606">
      <w:pPr>
        <w:rPr>
          <w:rFonts w:cstheme="minorHAnsi"/>
          <w:b/>
          <w:sz w:val="40"/>
          <w:u w:val="single"/>
        </w:rPr>
      </w:pPr>
      <w:r w:rsidRPr="000616D9">
        <w:rPr>
          <w:rFonts w:cstheme="minorHAnsi"/>
          <w:b/>
          <w:sz w:val="40"/>
          <w:u w:val="single"/>
        </w:rPr>
        <w:t xml:space="preserve">Description of Operation </w:t>
      </w:r>
    </w:p>
    <w:p w:rsidR="00F81FE2" w:rsidRDefault="00E51223" w:rsidP="00E51223">
      <w:pPr>
        <w:tabs>
          <w:tab w:val="left" w:pos="5311"/>
        </w:tabs>
        <w:rPr>
          <w:rFonts w:cstheme="minorHAnsi"/>
        </w:rPr>
      </w:pPr>
      <w:r>
        <w:rPr>
          <w:rFonts w:cstheme="minorHAnsi"/>
        </w:rPr>
        <w:t>In its current form the CPU performs operations in the following manner:</w:t>
      </w:r>
    </w:p>
    <w:p w:rsidR="00E51223" w:rsidRDefault="00E51223" w:rsidP="00E51223">
      <w:pPr>
        <w:pStyle w:val="ListParagraph"/>
        <w:numPr>
          <w:ilvl w:val="0"/>
          <w:numId w:val="2"/>
        </w:numPr>
        <w:tabs>
          <w:tab w:val="left" w:pos="5311"/>
        </w:tabs>
        <w:rPr>
          <w:rFonts w:cstheme="minorHAnsi"/>
        </w:rPr>
      </w:pPr>
      <w:r>
        <w:rPr>
          <w:rFonts w:cstheme="minorHAnsi"/>
        </w:rPr>
        <w:t>Gets instruction from testbench. In a final implementation the CPU would get its instruction from the address in memory specified by the program counter. This is timed in the testbench to occur on a falling clock edge.</w:t>
      </w:r>
      <w:r w:rsidR="00BB5674">
        <w:rPr>
          <w:rFonts w:cstheme="minorHAnsi"/>
        </w:rPr>
        <w:t xml:space="preserve"> *</w:t>
      </w:r>
    </w:p>
    <w:p w:rsidR="00E51223" w:rsidRDefault="00E51223" w:rsidP="00E51223">
      <w:pPr>
        <w:pStyle w:val="ListParagraph"/>
        <w:numPr>
          <w:ilvl w:val="0"/>
          <w:numId w:val="2"/>
        </w:numPr>
        <w:tabs>
          <w:tab w:val="left" w:pos="5311"/>
        </w:tabs>
        <w:rPr>
          <w:rFonts w:cstheme="minorHAnsi"/>
        </w:rPr>
      </w:pPr>
      <w:r>
        <w:rPr>
          <w:rFonts w:cstheme="minorHAnsi"/>
        </w:rPr>
        <w:t>Decode the instruction</w:t>
      </w:r>
    </w:p>
    <w:p w:rsidR="00E51223" w:rsidRDefault="00E51223" w:rsidP="00E51223">
      <w:pPr>
        <w:pStyle w:val="ListParagraph"/>
        <w:numPr>
          <w:ilvl w:val="0"/>
          <w:numId w:val="2"/>
        </w:numPr>
        <w:tabs>
          <w:tab w:val="left" w:pos="5311"/>
        </w:tabs>
        <w:rPr>
          <w:rFonts w:cstheme="minorHAnsi"/>
        </w:rPr>
      </w:pPr>
      <w:r>
        <w:rPr>
          <w:rFonts w:cstheme="minorHAnsi"/>
        </w:rPr>
        <w:t>Set all control lines/buses to correct values for given instruction. Includes setting write line to true</w:t>
      </w:r>
    </w:p>
    <w:p w:rsidR="00E51223" w:rsidRDefault="00E51223" w:rsidP="00E51223">
      <w:pPr>
        <w:pStyle w:val="ListParagraph"/>
        <w:numPr>
          <w:ilvl w:val="0"/>
          <w:numId w:val="2"/>
        </w:numPr>
        <w:tabs>
          <w:tab w:val="left" w:pos="5311"/>
        </w:tabs>
        <w:rPr>
          <w:rFonts w:cstheme="minorHAnsi"/>
        </w:rPr>
      </w:pPr>
      <w:r>
        <w:rPr>
          <w:rFonts w:cstheme="minorHAnsi"/>
        </w:rPr>
        <w:t>Calculate result and wait for write cycle</w:t>
      </w:r>
    </w:p>
    <w:p w:rsidR="00E51223" w:rsidRDefault="00E51223" w:rsidP="00E51223">
      <w:pPr>
        <w:pStyle w:val="ListParagraph"/>
        <w:numPr>
          <w:ilvl w:val="0"/>
          <w:numId w:val="2"/>
        </w:numPr>
        <w:tabs>
          <w:tab w:val="left" w:pos="5311"/>
        </w:tabs>
        <w:rPr>
          <w:rFonts w:cstheme="minorHAnsi"/>
        </w:rPr>
      </w:pPr>
      <w:r>
        <w:rPr>
          <w:rFonts w:cstheme="minorHAnsi"/>
        </w:rPr>
        <w:t>Write result or data from another register to register specified by instruction. This is initiated in the testbench to occur on the rising clock edge.</w:t>
      </w:r>
    </w:p>
    <w:p w:rsidR="00E51223" w:rsidRDefault="00E51223" w:rsidP="00E51223">
      <w:pPr>
        <w:pStyle w:val="ListParagraph"/>
        <w:numPr>
          <w:ilvl w:val="0"/>
          <w:numId w:val="2"/>
        </w:numPr>
        <w:tabs>
          <w:tab w:val="left" w:pos="5311"/>
        </w:tabs>
        <w:rPr>
          <w:rFonts w:cstheme="minorHAnsi"/>
        </w:rPr>
      </w:pPr>
      <w:r>
        <w:rPr>
          <w:rFonts w:cstheme="minorHAnsi"/>
        </w:rPr>
        <w:t xml:space="preserve"> Set write back to false.</w:t>
      </w:r>
    </w:p>
    <w:p w:rsidR="00E51223" w:rsidRDefault="00E51223" w:rsidP="00E51223">
      <w:pPr>
        <w:pStyle w:val="ListParagraph"/>
        <w:numPr>
          <w:ilvl w:val="0"/>
          <w:numId w:val="2"/>
        </w:numPr>
        <w:tabs>
          <w:tab w:val="left" w:pos="5311"/>
        </w:tabs>
        <w:rPr>
          <w:rFonts w:cstheme="minorHAnsi"/>
        </w:rPr>
      </w:pPr>
      <w:r>
        <w:rPr>
          <w:rFonts w:cstheme="minorHAnsi"/>
        </w:rPr>
        <w:t>Repeat for next instruction</w:t>
      </w:r>
    </w:p>
    <w:p w:rsidR="00847463" w:rsidRDefault="00847463" w:rsidP="00E51223">
      <w:pPr>
        <w:tabs>
          <w:tab w:val="left" w:pos="5311"/>
        </w:tabs>
        <w:rPr>
          <w:rFonts w:cstheme="minorHAnsi"/>
        </w:rPr>
      </w:pPr>
    </w:p>
    <w:p w:rsidR="00847463" w:rsidRDefault="00BB5674" w:rsidP="00E51223">
      <w:pPr>
        <w:tabs>
          <w:tab w:val="left" w:pos="5311"/>
        </w:tabs>
        <w:rPr>
          <w:rFonts w:cstheme="minorHAnsi"/>
        </w:rPr>
      </w:pPr>
      <w:r>
        <w:rPr>
          <w:rFonts w:cstheme="minorHAnsi"/>
        </w:rPr>
        <w:t>*In conjunction with an actual MMU, the incoming opcode would change when the MMU responds to a change in the output value of the Program Counter register. This would be well before the clock falling edge (assuming a slow enough clock).</w:t>
      </w:r>
    </w:p>
    <w:p w:rsidR="00E51223" w:rsidRPr="00E51223" w:rsidRDefault="00E51223" w:rsidP="00E51223">
      <w:pPr>
        <w:tabs>
          <w:tab w:val="left" w:pos="5311"/>
        </w:tabs>
        <w:rPr>
          <w:rFonts w:cstheme="minorHAnsi"/>
        </w:rPr>
      </w:pPr>
      <w:r>
        <w:rPr>
          <w:rFonts w:cstheme="minorHAnsi"/>
        </w:rPr>
        <w:t>Below is a basic timing diagram for a few instructions</w:t>
      </w:r>
    </w:p>
    <w:tbl>
      <w:tblPr>
        <w:tblW w:w="10004" w:type="dxa"/>
        <w:tblInd w:w="93" w:type="dxa"/>
        <w:tblLook w:val="04A0" w:firstRow="1" w:lastRow="0" w:firstColumn="1" w:lastColumn="0" w:noHBand="0" w:noVBand="1"/>
      </w:tblPr>
      <w:tblGrid>
        <w:gridCol w:w="1100"/>
        <w:gridCol w:w="2391"/>
        <w:gridCol w:w="1346"/>
        <w:gridCol w:w="1346"/>
        <w:gridCol w:w="1346"/>
        <w:gridCol w:w="2475"/>
      </w:tblGrid>
      <w:tr w:rsidR="00D02B8B" w:rsidRPr="00D02B8B" w:rsidTr="00D02B8B">
        <w:trPr>
          <w:trHeight w:val="600"/>
        </w:trPr>
        <w:tc>
          <w:tcPr>
            <w:tcW w:w="11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Clock Edge</w:t>
            </w:r>
          </w:p>
        </w:tc>
        <w:tc>
          <w:tcPr>
            <w:tcW w:w="2391"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Instruction (paraphrased)</w:t>
            </w:r>
          </w:p>
        </w:tc>
        <w:tc>
          <w:tcPr>
            <w:tcW w:w="1346"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Register0</w:t>
            </w:r>
          </w:p>
        </w:tc>
        <w:tc>
          <w:tcPr>
            <w:tcW w:w="1346"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Register1</w:t>
            </w:r>
          </w:p>
        </w:tc>
        <w:tc>
          <w:tcPr>
            <w:tcW w:w="1346"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Register2</w:t>
            </w:r>
          </w:p>
        </w:tc>
        <w:tc>
          <w:tcPr>
            <w:tcW w:w="2475"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Address_Reg1</w:t>
            </w:r>
          </w:p>
        </w:tc>
      </w:tr>
      <w:tr w:rsidR="00D02B8B" w:rsidRPr="00D02B8B" w:rsidTr="00D02B8B">
        <w:trPr>
          <w:trHeight w:val="300"/>
        </w:trPr>
        <w:tc>
          <w:tcPr>
            <w:tcW w:w="1100"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load Reg0</w:t>
            </w:r>
          </w:p>
        </w:tc>
        <w:tc>
          <w:tcPr>
            <w:tcW w:w="1346"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UUUUUUUU</w:t>
            </w:r>
          </w:p>
        </w:tc>
        <w:tc>
          <w:tcPr>
            <w:tcW w:w="1346"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UUUUUUUU</w:t>
            </w:r>
          </w:p>
        </w:tc>
        <w:tc>
          <w:tcPr>
            <w:tcW w:w="1346"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UUUUUUUU</w:t>
            </w:r>
          </w:p>
        </w:tc>
        <w:tc>
          <w:tcPr>
            <w:tcW w:w="2475" w:type="dxa"/>
            <w:tcBorders>
              <w:top w:val="single" w:sz="18" w:space="0" w:color="auto"/>
              <w:left w:val="single" w:sz="18" w:space="0" w:color="auto"/>
              <w:bottom w:val="nil"/>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UUUUUUUUUUUUUUUU</w:t>
            </w:r>
          </w:p>
        </w:tc>
      </w:tr>
      <w:tr w:rsidR="00D02B8B" w:rsidRPr="00D02B8B" w:rsidTr="00D02B8B">
        <w:trPr>
          <w:trHeight w:val="300"/>
        </w:trPr>
        <w:tc>
          <w:tcPr>
            <w:tcW w:w="1100"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11110101</w:t>
            </w:r>
          </w:p>
        </w:tc>
        <w:tc>
          <w:tcPr>
            <w:tcW w:w="1346"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8953FB" w:rsidP="00D02B8B">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load Reg1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10101010</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Reg0 XOR Reg1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8953FB" w:rsidP="008953FB">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01</w:t>
            </w:r>
            <w:r w:rsidR="00D02B8B" w:rsidRPr="00D02B8B">
              <w:rPr>
                <w:rFonts w:ascii="Calibri" w:eastAsia="Times New Roman" w:hAnsi="Calibri" w:cs="Calibri"/>
                <w:color w:val="000000"/>
                <w:lang w:eastAsia="en-NZ"/>
              </w:rPr>
              <w:t>01111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load Reg1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10111000</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R0 AND R1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00011000</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sz w:val="20"/>
                <w:lang w:eastAsia="en-NZ"/>
              </w:rPr>
            </w:pPr>
            <w:r w:rsidRPr="00D02B8B">
              <w:rPr>
                <w:rFonts w:ascii="Calibri" w:eastAsia="Times New Roman" w:hAnsi="Calibri" w:cs="Calibri"/>
                <w:color w:val="000000"/>
                <w:sz w:val="20"/>
                <w:lang w:eastAsia="en-NZ"/>
              </w:rPr>
              <w:t>ADR_Reg1(HIGH) &lt;- Reg1</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sz w:val="20"/>
                <w:lang w:eastAsia="en-NZ"/>
              </w:rPr>
            </w:pPr>
            <w:r w:rsidRPr="00D02B8B">
              <w:rPr>
                <w:rFonts w:ascii="Calibri" w:eastAsia="Times New Roman" w:hAnsi="Calibri" w:cs="Calibri"/>
                <w:color w:val="000000"/>
                <w:sz w:val="2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10111000UUUUUUUU</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sz w:val="20"/>
                <w:lang w:eastAsia="en-NZ"/>
              </w:rPr>
            </w:pPr>
            <w:r w:rsidRPr="00D02B8B">
              <w:rPr>
                <w:rFonts w:ascii="Calibri" w:eastAsia="Times New Roman" w:hAnsi="Calibri" w:cs="Calibri"/>
                <w:color w:val="000000"/>
                <w:sz w:val="20"/>
                <w:lang w:eastAsia="en-NZ"/>
              </w:rPr>
              <w:t>ADR_Reg1(LOW) &lt;- Reg0</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sz w:val="20"/>
                <w:lang w:eastAsia="en-NZ"/>
              </w:rPr>
            </w:pPr>
            <w:r w:rsidRPr="00D02B8B">
              <w:rPr>
                <w:rFonts w:ascii="Calibri" w:eastAsia="Times New Roman" w:hAnsi="Calibri" w:cs="Calibri"/>
                <w:color w:val="000000"/>
                <w:sz w:val="20"/>
                <w:lang w:eastAsia="en-NZ"/>
              </w:rPr>
              <w:t> </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1011100000011000</w:t>
            </w:r>
          </w:p>
        </w:tc>
      </w:tr>
      <w:tr w:rsidR="00D02B8B" w:rsidRPr="00D02B8B" w:rsidTr="00D02B8B">
        <w:trPr>
          <w:trHeight w:val="300"/>
        </w:trPr>
        <w:tc>
          <w:tcPr>
            <w:tcW w:w="1100"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Down</w:t>
            </w:r>
          </w:p>
        </w:tc>
        <w:tc>
          <w:tcPr>
            <w:tcW w:w="2391"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sz w:val="20"/>
                <w:lang w:eastAsia="en-NZ"/>
              </w:rPr>
            </w:pPr>
            <w:r w:rsidRPr="00D02B8B">
              <w:rPr>
                <w:rFonts w:ascii="Calibri" w:eastAsia="Times New Roman" w:hAnsi="Calibri" w:cs="Calibri"/>
                <w:color w:val="000000"/>
                <w:sz w:val="20"/>
                <w:lang w:eastAsia="en-NZ"/>
              </w:rPr>
              <w:t>Reg2 &lt;- ADR_Reg1(LOW)</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2475" w:type="dxa"/>
            <w:tcBorders>
              <w:top w:val="nil"/>
              <w:left w:val="single" w:sz="18" w:space="0" w:color="auto"/>
              <w:bottom w:val="single" w:sz="4"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r w:rsidR="00D02B8B" w:rsidRPr="00D02B8B" w:rsidTr="00D02B8B">
        <w:trPr>
          <w:trHeight w:val="315"/>
        </w:trPr>
        <w:tc>
          <w:tcPr>
            <w:tcW w:w="1100"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Up</w:t>
            </w:r>
          </w:p>
        </w:tc>
        <w:tc>
          <w:tcPr>
            <w:tcW w:w="2391"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rPr>
                <w:rFonts w:ascii="Calibri" w:eastAsia="Times New Roman" w:hAnsi="Calibri" w:cs="Calibri"/>
                <w:color w:val="000000"/>
                <w:lang w:eastAsia="en-NZ"/>
              </w:rPr>
            </w:pPr>
            <w:r w:rsidRPr="00D02B8B">
              <w:rPr>
                <w:rFonts w:ascii="Calibri" w:eastAsia="Times New Roman" w:hAnsi="Calibri" w:cs="Calibri"/>
                <w:color w:val="000000"/>
                <w:lang w:eastAsia="en-NZ"/>
              </w:rPr>
              <w:t> </w:t>
            </w:r>
          </w:p>
        </w:tc>
        <w:tc>
          <w:tcPr>
            <w:tcW w:w="1346"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c>
          <w:tcPr>
            <w:tcW w:w="1346"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00011000</w:t>
            </w:r>
          </w:p>
        </w:tc>
        <w:tc>
          <w:tcPr>
            <w:tcW w:w="2475" w:type="dxa"/>
            <w:tcBorders>
              <w:top w:val="nil"/>
              <w:left w:val="single" w:sz="18" w:space="0" w:color="auto"/>
              <w:bottom w:val="single" w:sz="18" w:space="0" w:color="auto"/>
              <w:right w:val="single" w:sz="18" w:space="0" w:color="auto"/>
            </w:tcBorders>
            <w:shd w:val="clear" w:color="auto" w:fill="auto"/>
            <w:noWrap/>
            <w:vAlign w:val="bottom"/>
            <w:hideMark/>
          </w:tcPr>
          <w:p w:rsidR="00D02B8B" w:rsidRPr="00D02B8B" w:rsidRDefault="00D02B8B" w:rsidP="00D02B8B">
            <w:pPr>
              <w:spacing w:after="0" w:line="240" w:lineRule="auto"/>
              <w:jc w:val="center"/>
              <w:rPr>
                <w:rFonts w:ascii="Calibri" w:eastAsia="Times New Roman" w:hAnsi="Calibri" w:cs="Calibri"/>
                <w:color w:val="000000"/>
                <w:lang w:eastAsia="en-NZ"/>
              </w:rPr>
            </w:pPr>
            <w:r w:rsidRPr="00D02B8B">
              <w:rPr>
                <w:rFonts w:ascii="Calibri" w:eastAsia="Times New Roman" w:hAnsi="Calibri" w:cs="Calibri"/>
                <w:color w:val="000000"/>
                <w:lang w:eastAsia="en-NZ"/>
              </w:rPr>
              <w:t>~</w:t>
            </w:r>
          </w:p>
        </w:tc>
      </w:tr>
    </w:tbl>
    <w:p w:rsidR="00D02B8B" w:rsidRDefault="00D02B8B" w:rsidP="008953FB">
      <w:pPr>
        <w:jc w:val="center"/>
      </w:pPr>
      <w:r>
        <w:lastRenderedPageBreak/>
        <w:t>Table 3.1</w:t>
      </w:r>
      <w:r w:rsidR="008953FB">
        <w:t>: Timing and Register outputs.</w:t>
      </w:r>
    </w:p>
    <w:p w:rsidR="00D02B8B" w:rsidRDefault="00D02B8B">
      <w:r>
        <w:t>This above timing diagram shows the state of each register at each clock edge as this is what currently drives the CPU write cycle, where U indicates the bit is undefined and “~” indicates that the register has the same value as previously. The diagram clearly shows that on each rising edge the register updates its value correctly. This data is from a testbench run on the final design, the original timing diagram is in the appendices [REFERENCE] but presented here in table form for clarity.</w:t>
      </w:r>
    </w:p>
    <w:p w:rsidR="00184A1B" w:rsidRPr="00C95E4C" w:rsidRDefault="005F21D6" w:rsidP="00184A1B">
      <w:pPr>
        <w:rPr>
          <w:b/>
          <w:sz w:val="40"/>
          <w:u w:val="single"/>
        </w:rPr>
      </w:pPr>
      <w:r>
        <w:rPr>
          <w:b/>
          <w:sz w:val="40"/>
          <w:u w:val="single"/>
        </w:rPr>
        <w:t>Design Process</w:t>
      </w:r>
    </w:p>
    <w:p w:rsidR="00B23EFC" w:rsidRDefault="005F21D6">
      <w:r>
        <w:t>The design</w:t>
      </w:r>
      <w:r w:rsidR="00507169">
        <w:t xml:space="preserve"> concept for</w:t>
      </w:r>
      <w:r>
        <w:t xml:space="preserve"> the CPU was </w:t>
      </w:r>
      <w:r w:rsidR="00507169">
        <w:t xml:space="preserve">to break the project down into smaller tasks that would be easier to </w:t>
      </w:r>
      <w:r w:rsidR="00B23EFC">
        <w:t>complete. This is a valid design strategy for a lot of projects but given our lack of experience coding in VHDL and the reasonable scope of the project it seemed especially appropriate.</w:t>
      </w:r>
    </w:p>
    <w:p w:rsidR="00184A1B" w:rsidRDefault="00B23EFC">
      <w:r>
        <w:t>As such the Initial</w:t>
      </w:r>
      <w:r w:rsidR="005F21D6">
        <w:t xml:space="preserve"> focus was on getting a working ALU. The bitwise AND, OR, NOT and XOR commands were easily implemented but some trouble was encountered in realising more complex operations such as ADD and SBB. This was because these operations involve a carry which we initially tried to implement concurrently. This proved to be the biggest hurdle in the design on the CPU as the concept of concurrency is not one which had been encountered in other programming languages and took a while to start thinking about what the code was doing. </w:t>
      </w:r>
      <w:r w:rsidR="00507169">
        <w:t>The output of each ALU function was verified to be correct by using a testbench with predefined inputs to the ALU and reading out from the output. All functions were correctly implemented.</w:t>
      </w:r>
      <w:r w:rsidR="008953FB">
        <w:t xml:space="preserve"> This can be verified using the ALU testbench file (etalu.vhd).</w:t>
      </w:r>
    </w:p>
    <w:p w:rsidR="00507169" w:rsidRDefault="00507169">
      <w:r>
        <w:t xml:space="preserve">The next stage of the design was the registers. This was broken down further by defining the standard registers, address registers and special purpose registers separately.  The registers proved easy to implement as their size was the only thing needing to be declared. </w:t>
      </w:r>
    </w:p>
    <w:p w:rsidR="00507169" w:rsidRDefault="00507169">
      <w:r>
        <w:t xml:space="preserve">It was decided that the easiest way to implement writing and reading functionality in the registers would be to design “sub” control units that would handle the reading and writing for each type of register. This approach was chosen as it would allow functionality testing of </w:t>
      </w:r>
      <w:r w:rsidR="00B23EFC">
        <w:t>a much smaller entity of the</w:t>
      </w:r>
      <w:r>
        <w:t xml:space="preserve"> full control unity and was </w:t>
      </w:r>
      <w:r w:rsidR="00B23EFC">
        <w:t>in line with the design concept.  Once designed the sub units could be</w:t>
      </w:r>
      <w:r w:rsidR="00C47737">
        <w:t xml:space="preserve"> easily </w:t>
      </w:r>
      <w:r w:rsidR="00B23EFC">
        <w:t xml:space="preserve">folded into the higher </w:t>
      </w:r>
      <w:r w:rsidR="00C47737">
        <w:t xml:space="preserve">control unit architecture. </w:t>
      </w:r>
      <w:r w:rsidR="00B23EFC">
        <w:t xml:space="preserve">The register control units were tested using the LOAD IMMEDIATE and STORE IMMEDIATE instructions as test cases. The address control unit </w:t>
      </w:r>
      <w:r w:rsidR="00C47737">
        <w:t>and program counter unit were</w:t>
      </w:r>
      <w:r w:rsidR="00B23EFC">
        <w:t xml:space="preserve"> developed using the code from the register control as the requirements of each module are essentially the same.</w:t>
      </w:r>
    </w:p>
    <w:p w:rsidR="00184A1B" w:rsidRDefault="00B23EFC">
      <w:r>
        <w:t xml:space="preserve">Once the registers were receiving and outputting values when requested the final component to implement was the control unit. </w:t>
      </w:r>
      <w:r w:rsidR="00C47737">
        <w:t>The control unit was implemented a level above the register sub controls, passing values to the sub control units after interpreting the opcode. The control unit is also responsible for maintaining the timing of the CPU and initiates each write cycle.</w:t>
      </w:r>
    </w:p>
    <w:p w:rsidR="00871A46" w:rsidRPr="00C47737" w:rsidRDefault="00871A46"/>
    <w:p w:rsidR="00F81FE2" w:rsidRPr="00C95E4C" w:rsidRDefault="00C95E4C">
      <w:pPr>
        <w:rPr>
          <w:b/>
          <w:sz w:val="40"/>
          <w:u w:val="single"/>
        </w:rPr>
      </w:pPr>
      <w:r w:rsidRPr="00C95E4C">
        <w:rPr>
          <w:b/>
          <w:sz w:val="40"/>
          <w:u w:val="single"/>
        </w:rPr>
        <w:t>Integration into the Final Design</w:t>
      </w:r>
    </w:p>
    <w:p w:rsidR="00F81FE2" w:rsidRDefault="00C95E4C">
      <w:r>
        <w:lastRenderedPageBreak/>
        <w:t>The CPU interacts solely with the Memory Management Unit (MMU). This interaction</w:t>
      </w:r>
      <w:r w:rsidR="00184A1B">
        <w:t xml:space="preserve"> consists primarily of receiving an instruction as a response to a fetch request, performing the operation and if required sending a value back to the MMU to be stored at a particular memory location. The location in memory of the next instruction is determined by the program counter. The program counter increments by one after each successful instruction thus the instruction will be contiguous to the last. The exception to this is when an instruction specifically alters the instruction address such as a JUMP TO (JMP) statement. While we believe that we have implemented the required hardware to interface with the MMU we were unable to test it due to some persistent errors in the MMU implementation and a lack of time. </w:t>
      </w:r>
    </w:p>
    <w:p w:rsidR="00F81FE2" w:rsidRPr="00871A46" w:rsidRDefault="00871A46">
      <w:pPr>
        <w:rPr>
          <w:b/>
          <w:sz w:val="40"/>
          <w:u w:val="single"/>
        </w:rPr>
      </w:pPr>
      <w:r w:rsidRPr="00871A46">
        <w:rPr>
          <w:b/>
          <w:sz w:val="40"/>
          <w:u w:val="single"/>
        </w:rPr>
        <w:t>Discussion</w:t>
      </w:r>
    </w:p>
    <w:p w:rsidR="00871A46" w:rsidRDefault="00871A46" w:rsidP="00871A46">
      <w:pPr>
        <w:rPr>
          <w:b/>
          <w:u w:val="single"/>
        </w:rPr>
      </w:pPr>
      <w:r w:rsidRPr="00C47737">
        <w:rPr>
          <w:b/>
          <w:u w:val="single"/>
        </w:rPr>
        <w:t>Things we did well</w:t>
      </w:r>
    </w:p>
    <w:p w:rsidR="00871A46" w:rsidRDefault="00871A46" w:rsidP="00871A46">
      <w:r>
        <w:t xml:space="preserve">The modular approach adopted for this project worked extremely well. By developing modules that handle discrete tasks from the beginning we were essentially creating “black boxes” that took some inputs and gave some outputs. Because of this it made creating the control unit which is the most complex part of the CPU relatively straight forward as the task was reduced to interpreting each instruction and then setting the inputs to the system according to that particular instruction. </w:t>
      </w:r>
    </w:p>
    <w:p w:rsidR="00871A46" w:rsidRPr="00871A46" w:rsidRDefault="00871A46" w:rsidP="00871A46">
      <w:pPr>
        <w:rPr>
          <w:b/>
          <w:u w:val="single"/>
        </w:rPr>
      </w:pPr>
      <w:r w:rsidRPr="00871A46">
        <w:rPr>
          <w:b/>
          <w:u w:val="single"/>
        </w:rPr>
        <w:t xml:space="preserve">What we learned and </w:t>
      </w:r>
      <w:r w:rsidR="001D3A67">
        <w:rPr>
          <w:b/>
          <w:u w:val="single"/>
        </w:rPr>
        <w:t xml:space="preserve">what we </w:t>
      </w:r>
      <w:r w:rsidRPr="00871A46">
        <w:rPr>
          <w:b/>
          <w:u w:val="single"/>
        </w:rPr>
        <w:t>could do better next time</w:t>
      </w:r>
    </w:p>
    <w:p w:rsidR="00F81FE2" w:rsidRDefault="00871A46">
      <w:r>
        <w:t xml:space="preserve">As this was our first hands on experience coding in VHDL we learned a lot about basic VHDL coding. </w:t>
      </w:r>
      <w:r w:rsidR="001D3A67">
        <w:t xml:space="preserve">The concept of concurrency took a bit of time to fully appreciate and is very different compared to software languages such as C and requires thinking about a problem in a slightly different way. </w:t>
      </w:r>
    </w:p>
    <w:p w:rsidR="001D3A67" w:rsidRDefault="001D3A67">
      <w:r>
        <w:t xml:space="preserve">We also could have named signals and variables in a more coordinated way. When in the rhythm of programming it is not too hard to keep track of everything but can take a few minutes to re-familiarise oneself with the inner workings after being away from it for a day or two. </w:t>
      </w:r>
    </w:p>
    <w:p w:rsidR="00F81FE2" w:rsidRDefault="001D3A67">
      <w:r>
        <w:t xml:space="preserve">We didn’t make any effort to code in a similar style to the other members of the group which would lead to potential difficulties in understanding the code if it eventually became integrated with the other components of a microprocessor. </w:t>
      </w:r>
    </w:p>
    <w:p w:rsidR="00F81FE2" w:rsidRDefault="001D3A67">
      <w:r>
        <w:t xml:space="preserve">It would have been beneficial to start work on the project sooner. While we ended up with a working design that satisfied most of the specifications we didn’t necessarily meet them in the optimal way and allowing more time would have given opportunity to investigate other methods of doing things. There were heavy constraints on available time </w:t>
      </w:r>
      <w:r w:rsidR="00E51223">
        <w:t>however given other projects due before this one.</w:t>
      </w:r>
    </w:p>
    <w:p w:rsidR="00F81FE2" w:rsidRDefault="005677BE">
      <w:r>
        <w:rPr>
          <w:noProof/>
          <w:lang w:eastAsia="en-NZ"/>
        </w:rPr>
        <mc:AlternateContent>
          <mc:Choice Requires="wpg">
            <w:drawing>
              <wp:anchor distT="0" distB="0" distL="114300" distR="114300" simplePos="0" relativeHeight="251787264" behindDoc="0" locked="0" layoutInCell="1" allowOverlap="1">
                <wp:simplePos x="0" y="0"/>
                <wp:positionH relativeFrom="column">
                  <wp:posOffset>370936</wp:posOffset>
                </wp:positionH>
                <wp:positionV relativeFrom="paragraph">
                  <wp:posOffset>127551</wp:posOffset>
                </wp:positionV>
                <wp:extent cx="5991225" cy="6791325"/>
                <wp:effectExtent l="0" t="0" r="28575" b="28575"/>
                <wp:wrapNone/>
                <wp:docPr id="112" name="Group 112"/>
                <wp:cNvGraphicFramePr/>
                <a:graphic xmlns:a="http://schemas.openxmlformats.org/drawingml/2006/main">
                  <a:graphicData uri="http://schemas.microsoft.com/office/word/2010/wordprocessingGroup">
                    <wpg:wgp>
                      <wpg:cNvGrpSpPr/>
                      <wpg:grpSpPr>
                        <a:xfrm>
                          <a:off x="0" y="0"/>
                          <a:ext cx="5991225" cy="6791325"/>
                          <a:chOff x="0" y="0"/>
                          <a:chExt cx="5991225" cy="6791325"/>
                        </a:xfrm>
                      </wpg:grpSpPr>
                      <wps:wsp>
                        <wps:cNvPr id="101" name="Straight Connector 101"/>
                        <wps:cNvCnPr/>
                        <wps:spPr>
                          <a:xfrm>
                            <a:off x="2018581" y="4321834"/>
                            <a:ext cx="0" cy="8870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1" name="Group 111"/>
                        <wpg:cNvGrpSpPr/>
                        <wpg:grpSpPr>
                          <a:xfrm>
                            <a:off x="0" y="0"/>
                            <a:ext cx="5991225" cy="6791325"/>
                            <a:chOff x="0" y="0"/>
                            <a:chExt cx="5991225" cy="6791325"/>
                          </a:xfrm>
                        </wpg:grpSpPr>
                        <wps:wsp>
                          <wps:cNvPr id="89" name="Straight Connector 89"/>
                          <wps:cNvCnPr/>
                          <wps:spPr>
                            <a:xfrm>
                              <a:off x="4278702" y="5495027"/>
                              <a:ext cx="7131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0" name="Group 110"/>
                          <wpg:cNvGrpSpPr/>
                          <wpg:grpSpPr>
                            <a:xfrm>
                              <a:off x="0" y="0"/>
                              <a:ext cx="5991225" cy="6791325"/>
                              <a:chOff x="0" y="0"/>
                              <a:chExt cx="5991225" cy="6791325"/>
                            </a:xfrm>
                          </wpg:grpSpPr>
                          <wpg:grpSp>
                            <wpg:cNvPr id="109" name="Group 109"/>
                            <wpg:cNvGrpSpPr/>
                            <wpg:grpSpPr>
                              <a:xfrm>
                                <a:off x="0" y="0"/>
                                <a:ext cx="5991225" cy="6791325"/>
                                <a:chOff x="0" y="0"/>
                                <a:chExt cx="5991225" cy="6791325"/>
                              </a:xfrm>
                            </wpg:grpSpPr>
                            <wpg:grpSp>
                              <wpg:cNvPr id="108" name="Group 108"/>
                              <wpg:cNvGrpSpPr/>
                              <wpg:grpSpPr>
                                <a:xfrm>
                                  <a:off x="388189" y="2104845"/>
                                  <a:ext cx="3471905" cy="2216989"/>
                                  <a:chOff x="0" y="0"/>
                                  <a:chExt cx="3471905" cy="2216989"/>
                                </a:xfrm>
                              </wpg:grpSpPr>
                              <wps:wsp>
                                <wps:cNvPr id="6" name="Straight Connector 6"/>
                                <wps:cNvCnPr/>
                                <wps:spPr>
                                  <a:xfrm>
                                    <a:off x="3321169" y="1026544"/>
                                    <a:ext cx="28575" cy="11049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H="1">
                                    <a:off x="0" y="2130725"/>
                                    <a:ext cx="3341992"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416060" y="0"/>
                                    <a:ext cx="55845" cy="221628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0" y="2216989"/>
                                    <a:ext cx="3463912"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7" name="Group 107"/>
                              <wpg:cNvGrpSpPr/>
                              <wpg:grpSpPr>
                                <a:xfrm>
                                  <a:off x="0" y="0"/>
                                  <a:ext cx="5991225" cy="6791325"/>
                                  <a:chOff x="0" y="0"/>
                                  <a:chExt cx="5991225" cy="6791325"/>
                                </a:xfrm>
                              </wpg:grpSpPr>
                              <wps:wsp>
                                <wps:cNvPr id="73" name="Straight Connector 73"/>
                                <wps:cNvCnPr/>
                                <wps:spPr>
                                  <a:xfrm flipH="1" flipV="1">
                                    <a:off x="1164566" y="4692770"/>
                                    <a:ext cx="2274972" cy="317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flipV="1">
                                    <a:off x="1164566" y="4537494"/>
                                    <a:ext cx="0" cy="15875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H="1">
                                    <a:off x="388189" y="4537494"/>
                                    <a:ext cx="770242"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1035170" y="810883"/>
                                    <a:ext cx="2466975" cy="106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3502324" y="810883"/>
                                    <a:ext cx="0" cy="31813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flipH="1">
                                    <a:off x="1035170" y="3994030"/>
                                    <a:ext cx="2466975"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V="1">
                                    <a:off x="1035170" y="810883"/>
                                    <a:ext cx="0" cy="3179019"/>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06" name="Group 106"/>
                                <wpg:cNvGrpSpPr/>
                                <wpg:grpSpPr>
                                  <a:xfrm>
                                    <a:off x="0" y="0"/>
                                    <a:ext cx="5991225" cy="6791325"/>
                                    <a:chOff x="0" y="0"/>
                                    <a:chExt cx="5991225" cy="6791325"/>
                                  </a:xfrm>
                                </wpg:grpSpPr>
                                <wps:wsp>
                                  <wps:cNvPr id="13" name="Straight Connector 13"/>
                                  <wps:cNvCnPr/>
                                  <wps:spPr>
                                    <a:xfrm>
                                      <a:off x="5322498" y="3338423"/>
                                      <a:ext cx="0" cy="1359399"/>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3856007" y="4692770"/>
                                      <a:ext cx="147066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3856007" y="4606506"/>
                                      <a:ext cx="3810" cy="9142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3864634" y="4692770"/>
                                      <a:ext cx="0" cy="76200"/>
                                    </a:xfrm>
                                    <a:prstGeom prst="line">
                                      <a:avLst/>
                                    </a:prstGeom>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0" y="0"/>
                                      <a:ext cx="5991225" cy="6791325"/>
                                      <a:chOff x="0" y="0"/>
                                      <a:chExt cx="5991225" cy="6791325"/>
                                    </a:xfrm>
                                  </wpg:grpSpPr>
                                  <wps:wsp>
                                    <wps:cNvPr id="46" name="Straight Connector 46"/>
                                    <wps:cNvCnPr/>
                                    <wps:spPr>
                                      <a:xfrm flipH="1">
                                        <a:off x="3590925" y="4610100"/>
                                        <a:ext cx="257988"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H="1">
                                        <a:off x="3590925" y="4772025"/>
                                        <a:ext cx="265608" cy="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3590925" y="4533900"/>
                                        <a:ext cx="0" cy="346146"/>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H="1">
                                        <a:off x="3438525" y="4533900"/>
                                        <a:ext cx="147755" cy="7304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3438525" y="4610100"/>
                                        <a:ext cx="4645"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3438525" y="4772025"/>
                                        <a:ext cx="142675" cy="107950"/>
                                      </a:xfrm>
                                      <a:prstGeom prst="line">
                                        <a:avLst/>
                                      </a:prstGeom>
                                    </wps:spPr>
                                    <wps:style>
                                      <a:lnRef idx="1">
                                        <a:schemeClr val="dk1"/>
                                      </a:lnRef>
                                      <a:fillRef idx="0">
                                        <a:schemeClr val="dk1"/>
                                      </a:fillRef>
                                      <a:effectRef idx="0">
                                        <a:schemeClr val="dk1"/>
                                      </a:effectRef>
                                      <a:fontRef idx="minor">
                                        <a:schemeClr val="tx1"/>
                                      </a:fontRef>
                                    </wps:style>
                                    <wps:bodyPr/>
                                  </wps:wsp>
                                  <wpg:grpSp>
                                    <wpg:cNvPr id="100" name="Group 100"/>
                                    <wpg:cNvGrpSpPr/>
                                    <wpg:grpSpPr>
                                      <a:xfrm>
                                        <a:off x="0" y="0"/>
                                        <a:ext cx="5991225" cy="6791325"/>
                                        <a:chOff x="0" y="0"/>
                                        <a:chExt cx="5991225" cy="6791325"/>
                                      </a:xfrm>
                                    </wpg:grpSpPr>
                                    <wpg:grpSp>
                                      <wpg:cNvPr id="66" name="Group 66"/>
                                      <wpg:cNvGrpSpPr/>
                                      <wpg:grpSpPr>
                                        <a:xfrm>
                                          <a:off x="0" y="0"/>
                                          <a:ext cx="5329450" cy="5082446"/>
                                          <a:chOff x="0" y="0"/>
                                          <a:chExt cx="5329450" cy="5082446"/>
                                        </a:xfrm>
                                      </wpg:grpSpPr>
                                      <wpg:grpSp>
                                        <wpg:cNvPr id="45" name="Group 45"/>
                                        <wpg:cNvGrpSpPr/>
                                        <wpg:grpSpPr>
                                          <a:xfrm>
                                            <a:off x="0" y="1187356"/>
                                            <a:ext cx="5130165" cy="3895090"/>
                                            <a:chOff x="0" y="0"/>
                                            <a:chExt cx="5130165" cy="3895090"/>
                                          </a:xfrm>
                                        </wpg:grpSpPr>
                                        <wps:wsp>
                                          <wps:cNvPr id="24" name="Straight Connector 24"/>
                                          <wps:cNvCnPr/>
                                          <wps:spPr>
                                            <a:xfrm>
                                              <a:off x="0" y="3206337"/>
                                              <a:ext cx="203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5130165" cy="3895090"/>
                                              <a:chOff x="0" y="0"/>
                                              <a:chExt cx="5130660" cy="3895107"/>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978233" y="736271"/>
                                                <a:ext cx="926276" cy="1484415"/>
                                              </a:xfrm>
                                              <a:prstGeom prst="rect">
                                                <a:avLst/>
                                              </a:prstGeom>
                                            </pic:spPr>
                                          </pic:pic>
                                          <wps:wsp>
                                            <wps:cNvPr id="2" name="Trapezoid 2"/>
                                            <wps:cNvSpPr/>
                                            <wps:spPr>
                                              <a:xfrm rot="5400000">
                                                <a:off x="2838203" y="617517"/>
                                                <a:ext cx="1020445" cy="185420"/>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apezoid 3"/>
                                            <wps:cNvSpPr/>
                                            <wps:spPr>
                                              <a:xfrm rot="5400000">
                                                <a:off x="2838203" y="1971304"/>
                                                <a:ext cx="1020445" cy="185420"/>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apezoid 4"/>
                                            <wps:cNvSpPr/>
                                            <wps:spPr>
                                              <a:xfrm rot="16200000">
                                                <a:off x="700644" y="1258785"/>
                                                <a:ext cx="1020445" cy="185420"/>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983179" y="0"/>
                                                <a:ext cx="368135" cy="676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
                                                    <w:t>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983179" y="1662546"/>
                                                <a:ext cx="36766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sidP="00E35330">
                                                  <w: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2149433" y="843149"/>
                                                <a:ext cx="0" cy="64314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5130140" y="1460665"/>
                                                <a:ext cx="520" cy="1744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904509" y="1460665"/>
                                                <a:ext cx="2256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0" y="1294411"/>
                                                <a:ext cx="5130140" cy="2600696"/>
                                                <a:chOff x="0" y="0"/>
                                                <a:chExt cx="5130140" cy="2600696"/>
                                              </a:xfrm>
                                            </wpg:grpSpPr>
                                            <wps:wsp>
                                              <wps:cNvPr id="18" name="Trapezoid 18"/>
                                              <wps:cNvSpPr/>
                                              <wps:spPr>
                                                <a:xfrm rot="16200000">
                                                  <a:off x="-213756" y="1876301"/>
                                                  <a:ext cx="1020445" cy="185420"/>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0" y="0"/>
                                                  <a:ext cx="111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0" y="0"/>
                                                  <a:ext cx="0" cy="1911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73132" y="2398815"/>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91885" y="1911927"/>
                                                  <a:ext cx="4738255" cy="5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91885" y="2125683"/>
                                                  <a:ext cx="368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760020" y="2125683"/>
                                                  <a:ext cx="0" cy="47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Straight Connector 31"/>
                                            <wps:cNvCnPr/>
                                            <wps:spPr>
                                              <a:xfrm flipH="1">
                                                <a:off x="1306285" y="201881"/>
                                                <a:ext cx="676894" cy="714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306285" y="1745673"/>
                                                <a:ext cx="676894" cy="474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351314" y="201881"/>
                                                <a:ext cx="904401" cy="296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351314" y="332510"/>
                                                <a:ext cx="904240" cy="15292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2351314" y="2042556"/>
                                                <a:ext cx="904401" cy="1068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2351314" y="914400"/>
                                                <a:ext cx="904401" cy="11267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443844" y="914400"/>
                                                <a:ext cx="534389" cy="1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443844" y="1947554"/>
                                                <a:ext cx="5343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372592" y="1163782"/>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3360716" y="2529445"/>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235033" y="180505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163781" y="1781299"/>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64" name="Group 64"/>
                                        <wpg:cNvGrpSpPr/>
                                        <wpg:grpSpPr>
                                          <a:xfrm>
                                            <a:off x="3596185" y="0"/>
                                            <a:ext cx="1733265" cy="3341478"/>
                                            <a:chOff x="0" y="0"/>
                                            <a:chExt cx="1733265" cy="3341478"/>
                                          </a:xfrm>
                                        </wpg:grpSpPr>
                                        <wpg:grpSp>
                                          <wpg:cNvPr id="63" name="Group 63"/>
                                          <wpg:cNvGrpSpPr/>
                                          <wpg:grpSpPr>
                                            <a:xfrm>
                                              <a:off x="682388" y="0"/>
                                              <a:ext cx="374489" cy="1697995"/>
                                              <a:chOff x="0" y="0"/>
                                              <a:chExt cx="374489" cy="1697995"/>
                                            </a:xfrm>
                                          </wpg:grpSpPr>
                                          <wps:wsp>
                                            <wps:cNvPr id="47" name="Text Box 47"/>
                                            <wps:cNvSpPr txBox="1"/>
                                            <wps:spPr>
                                              <a:xfrm>
                                                <a:off x="6824" y="0"/>
                                                <a:ext cx="367665" cy="510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sidP="00257382">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6824" y="580030"/>
                                                <a:ext cx="367665" cy="510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sidP="00257382">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1187356"/>
                                                <a:ext cx="367665" cy="510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sidP="00257382">
                                                  <w: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Trapezoid 50"/>
                                          <wps:cNvSpPr/>
                                          <wps:spPr>
                                            <a:xfrm rot="16200000">
                                              <a:off x="-211540" y="784746"/>
                                              <a:ext cx="1019810" cy="184785"/>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rapezoid 51"/>
                                          <wps:cNvSpPr/>
                                          <wps:spPr>
                                            <a:xfrm rot="5400000">
                                              <a:off x="928048" y="791570"/>
                                              <a:ext cx="1020441" cy="185402"/>
                                            </a:xfrm>
                                            <a:prstGeom prst="trapezoid">
                                              <a:avLst>
                                                <a:gd name="adj" fmla="val 6084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382137" y="368490"/>
                                              <a:ext cx="308758" cy="61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95785" y="812042"/>
                                              <a:ext cx="2968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95785" y="1248770"/>
                                              <a:ext cx="296545" cy="1375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1057701" y="1248770"/>
                                              <a:ext cx="248909" cy="60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057701" y="798394"/>
                                              <a:ext cx="2489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057701" y="423081"/>
                                              <a:ext cx="286884"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812042"/>
                                              <a:ext cx="201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812042"/>
                                              <a:ext cx="0" cy="12962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528549" y="798394"/>
                                              <a:ext cx="201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733265" y="812042"/>
                                              <a:ext cx="0" cy="25294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99" name="Group 99"/>
                                      <wpg:cNvGrpSpPr/>
                                      <wpg:grpSpPr>
                                        <a:xfrm>
                                          <a:off x="1543050" y="4391025"/>
                                          <a:ext cx="4448175" cy="2400300"/>
                                          <a:chOff x="0" y="0"/>
                                          <a:chExt cx="4448175" cy="2400300"/>
                                        </a:xfrm>
                                      </wpg:grpSpPr>
                                      <wps:wsp>
                                        <wps:cNvPr id="84" name="Rectangle 84"/>
                                        <wps:cNvSpPr/>
                                        <wps:spPr>
                                          <a:xfrm>
                                            <a:off x="0" y="828675"/>
                                            <a:ext cx="2725420" cy="15716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495300" y="1200150"/>
                                            <a:ext cx="2032000" cy="838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44E7" w:rsidRPr="00AD4E34" w:rsidRDefault="004444E7">
                                              <w:pPr>
                                                <w:rPr>
                                                  <w:sz w:val="40"/>
                                                </w:rPr>
                                              </w:pPr>
                                              <w:r w:rsidRPr="00AD4E34">
                                                <w:rPr>
                                                  <w:sz w:val="40"/>
                                                </w:rPr>
                                                <w:t>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933700" y="1400175"/>
                                            <a:ext cx="15144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4E7" w:rsidRDefault="004444E7">
                                              <w:r>
                                                <w:t xml:space="preserve">    Program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Connector 90"/>
                                        <wps:cNvCnPr/>
                                        <wps:spPr>
                                          <a:xfrm>
                                            <a:off x="3438525" y="10953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V="1">
                                            <a:off x="3257550" y="1009650"/>
                                            <a:ext cx="92075"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Elbow Connector 92"/>
                                        <wps:cNvCnPr/>
                                        <wps:spPr>
                                          <a:xfrm>
                                            <a:off x="2724150" y="885825"/>
                                            <a:ext cx="1724025" cy="51435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94" name="Elbow Connector 94"/>
                                        <wps:cNvCnPr/>
                                        <wps:spPr>
                                          <a:xfrm rot="10800000" flipV="1">
                                            <a:off x="2733675" y="1714500"/>
                                            <a:ext cx="835660" cy="438150"/>
                                          </a:xfrm>
                                          <a:prstGeom prst="bentConnector3">
                                            <a:avLst>
                                              <a:gd name="adj1" fmla="val -3570"/>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3257550" y="2095500"/>
                                            <a:ext cx="12954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600075" y="314325"/>
                                            <a:ext cx="0" cy="509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876300" y="0"/>
                                            <a:ext cx="28575" cy="8204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02" name="Straight Connector 102"/>
                                    <wps:cNvCnPr/>
                                    <wps:spPr>
                                      <a:xfrm>
                                        <a:off x="2771775" y="4238625"/>
                                        <a:ext cx="19050" cy="981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103" name="Straight Connector 103"/>
                            <wps:cNvCnPr/>
                            <wps:spPr>
                              <a:xfrm>
                                <a:off x="759124" y="5080959"/>
                                <a:ext cx="0" cy="5087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759124" y="5598544"/>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12" o:spid="_x0000_s1026" style="position:absolute;margin-left:29.2pt;margin-top:10.05pt;width:471.75pt;height:534.75pt;z-index:251787264" coordsize="59912,67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">
                <v:line id="Straight Connector 101" o:spid="_x0000_s1027" style="position:absolute;visibility:visible;mso-wrap-style:square" from="20185,43218" to="20185,52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oJ6cIAAADcAAAADwAAAGRycy9kb3ducmV2LnhtbERPzWoCMRC+F3yHMEJvNaui6NYoUihI&#10;20vVB5huxt3FzWRNRl379KZQ8DYf3+8sVp1r1IVCrD0bGA4yUMSFtzWXBva795cZqCjIFhvPZOBG&#10;EVbL3tMCc+uv/E2XrZQqhXDM0UAl0uZax6Iih3HgW+LEHXxwKAmGUtuA1xTuGj3Ksql2WHNqqLCl&#10;t4qK4/bsDJw+vzbx9tOMZDr5/TiG9Wwu42jMc79bv4IS6uQh/ndvbJqfDeHvmXSBX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oJ6cIAAADcAAAADwAAAAAAAAAAAAAA&#10;AAChAgAAZHJzL2Rvd25yZXYueG1sUEsFBgAAAAAEAAQA+QAAAJADAAAAAA==&#10;" strokecolor="#4579b8 [3044]"/>
                <v:group id="Group 111" o:spid="_x0000_s1028"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line id="Straight Connector 89" o:spid="_x0000_s1029" style="position:absolute;visibility:visible;mso-wrap-style:square" from="42787,54950" to="49918,5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group id="Group 110" o:spid="_x0000_s1030"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109" o:spid="_x0000_s1031"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08" o:spid="_x0000_s1032" style="position:absolute;left:3881;top:21048;width:34719;height:22170" coordsize="34719,22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Straight Connector 6" o:spid="_x0000_s1033" style="position:absolute;visibility:visible;mso-wrap-style:square" from="33211,10265" to="33497,2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Straight Connector 7" o:spid="_x0000_s1034" style="position:absolute;flip:x;visibility:visible;mso-wrap-style:square" from="0,21307" to="33419,21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Straight Connector 9" o:spid="_x0000_s1035" style="position:absolute;visibility:visible;mso-wrap-style:square" from="34160,0" to="34719,2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36" style="position:absolute;flip:x;visibility:visible;mso-wrap-style:square" from="0,22169" to="34639,2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nr8UAAADbAAAADwAAAGRycy9kb3ducmV2LnhtbESPS2vDQAyE74H8h0WB3JJ1ckiLm7Up&#10;gUBoSWleh96EV35Qr9Z4N7H776tDoTeJGc182uaja9WD+tB4NrBaJqCIC28brgxcL/vFM6gQkS22&#10;nsnADwXIs+lki6n1A5/ocY6VkhAOKRqoY+xSrUNRk8Ow9B2xaKXvHUZZ+0rbHgcJd61eJ8lGO2xY&#10;GmrsaFdT8X2+OwNluHe7r5uN5dPb8XQs36sPHD6Nmc/G1xdQkcb4b/67PljBF3r5RQb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onr8UAAADbAAAADwAAAAAAAAAA&#10;AAAAAAChAgAAZHJzL2Rvd25yZXYueG1sUEsFBgAAAAAEAAQA+QAAAJMDAAAAAA==&#10;" strokecolor="black [3040]"/>
                      </v:group>
                      <v:group id="Group 107" o:spid="_x0000_s1037"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line id="Straight Connector 73" o:spid="_x0000_s1038" style="position:absolute;flip:x y;visibility:visible;mso-wrap-style:square" from="11645,46927" to="34395,46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j8UAAADbAAAADwAAAGRycy9kb3ducmV2LnhtbESPT2vCQBTE7wW/w/IEL0U3WlC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Fj8UAAADbAAAADwAAAAAAAAAA&#10;AAAAAAChAgAAZHJzL2Rvd25yZXYueG1sUEsFBgAAAAAEAAQA+QAAAJMDAAAAAA==&#10;" strokecolor="black [3040]"/>
                        <v:line id="Straight Connector 74" o:spid="_x0000_s1039" style="position:absolute;flip:y;visibility:visible;mso-wrap-style:square" from="11645,45374" to="11645,46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line id="Straight Connector 75" o:spid="_x0000_s1040" style="position:absolute;flip:x;visibility:visible;mso-wrap-style:square" from="3881,45374" to="11584,4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Straight Connector 78" o:spid="_x0000_s1041" style="position:absolute;visibility:visible;mso-wrap-style:square" from="10351,8108" to="35021,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AeQ8AAAADbAAAADwAAAGRycy9kb3ducmV2LnhtbERPzYrCMBC+L+w7hBG8LJpaWVeqURal&#10;4MWDdR9gaMa2mExKk2r16c1B2OPH97/eDtaIG3W+caxgNk1AEJdON1wp+DvnkyUIH5A1Gsek4EEe&#10;tpvPjzVm2t35RLciVCKGsM9QQR1Cm0npy5os+qlriSN3cZ3FEGFXSd3hPYZbI9MkWUiLDceGGlva&#10;1VRei94qqOh7Ho552Tfpc2no0puvfZorNR4NvysQgYbwL367D1rBTxwbv8QfID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gHkPAAAAA2wAAAA8AAAAAAAAAAAAAAAAA&#10;oQIAAGRycy9kb3ducmV2LnhtbFBLBQYAAAAABAAEAPkAAACOAwAAAAA=&#10;" strokecolor="black [3040]">
                          <v:stroke dashstyle="dashDot"/>
                        </v:line>
                        <v:line id="Straight Connector 80" o:spid="_x0000_s1042" style="position:absolute;visibility:visible;mso-wrap-style:square" from="35023,8108" to="35023,39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iYr8AAADbAAAADwAAAGRycy9kb3ducmV2LnhtbERPy4rCMBTdC/MP4QqzkTG14lA6RhmU&#10;ghsX6nzApbl9YHJTmlTrfL1ZCC4P573ejtaIG/W+daxgMU9AEJdOt1wr+LsUXxkIH5A1Gsek4EEe&#10;tpuPyRpz7e58ots51CKGsM9RQRNCl0vpy4Ys+rnriCNXud5iiLCvpe7xHsOtkWmSfEuLLceGBjva&#10;NVRez4NVUNNqGY5FObTpf2aoGsxsnxZKfU7H3x8QgcbwFr/cB60gi+vjl/gD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NiYr8AAADbAAAADwAAAAAAAAAAAAAAAACh&#10;AgAAZHJzL2Rvd25yZXYueG1sUEsFBgAAAAAEAAQA+QAAAI0DAAAAAA==&#10;" strokecolor="black [3040]">
                          <v:stroke dashstyle="dashDot"/>
                        </v:line>
                        <v:line id="Straight Connector 81" o:spid="_x0000_s1043" style="position:absolute;flip:x;visibility:visible;mso-wrap-style:square" from="10351,39940" to="35021,3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O4GMIAAADbAAAADwAAAGRycy9kb3ducmV2LnhtbESPQYvCMBSE7wv+h/AEL4umiohUo4go&#10;6smtevD4aJ5tsXkpTbT13xtB2OMwM98w82VrSvGk2hWWFQwHEQji1OqCMwWX87Y/BeE8ssbSMil4&#10;kYPlovMzx1jbhhN6nnwmAoRdjApy76tYSpfmZNANbEUcvJutDfog60zqGpsAN6UcRdFEGiw4LORY&#10;0Tqn9H56GAWcTQ4t2eM4SXZ/69/DtVlt0kapXrddzUB4av1/+NveawXTIXy+hB8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O4GMIAAADbAAAADwAAAAAAAAAAAAAA&#10;AAChAgAAZHJzL2Rvd25yZXYueG1sUEsFBgAAAAAEAAQA+QAAAJADAAAAAA==&#10;" strokecolor="black [3040]">
                          <v:stroke dashstyle="dashDot"/>
                        </v:line>
                        <v:line id="Straight Connector 82" o:spid="_x0000_s1044" style="position:absolute;flip:y;visibility:visible;mso-wrap-style:square" from="10351,8108" to="10351,39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Emb8IAAADbAAAADwAAAGRycy9kb3ducmV2LnhtbESPQYvCMBSE7wv+h/AEL4umiohUo4go&#10;6smtevD4aJ5tsXkpTbT13xtB2OMwM98w82VrSvGk2hWWFQwHEQji1OqCMwWX87Y/BeE8ssbSMil4&#10;kYPlovMzx1jbhhN6nnwmAoRdjApy76tYSpfmZNANbEUcvJutDfog60zqGpsAN6UcRdFEGiw4LORY&#10;0Tqn9H56GAWcTQ4t2eM4SXZ/69/DtVlt0kapXrddzUB4av1/+NveawXTEXy+hB8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Emb8IAAADbAAAADwAAAAAAAAAAAAAA&#10;AAChAgAAZHJzL2Rvd25yZXYueG1sUEsFBgAAAAAEAAQA+QAAAJADAAAAAA==&#10;" strokecolor="black [3040]">
                          <v:stroke dashstyle="dashDot"/>
                        </v:line>
                        <v:group id="Group 106" o:spid="_x0000_s1045"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Straight Connector 13" o:spid="_x0000_s1046" style="position:absolute;visibility:visible;mso-wrap-style:square" from="53224,33384" to="53224,46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line id="Straight Connector 14" o:spid="_x0000_s1047" style="position:absolute;flip:x;visibility:visible;mso-wrap-style:square" from="38560,46927" to="53266,4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Straight Connector 15" o:spid="_x0000_s1048" style="position:absolute;flip:x y;visibility:visible;mso-wrap-style:square" from="38560,46065" to="38598,4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wMIAAADbAAAADwAAAGRycy9kb3ducmV2LnhtbERPTWvCQBC9C/0PyxS8iG4qVCS6SmkV&#10;7KnWmoO3ITsmwexs3F1j/PduQfA2j/c582VnatGS85VlBW+jBARxbnXFhYL933o4BeEDssbaMim4&#10;kYfl4qU3x1TbK/9SuwuFiCHsU1RQhtCkUvq8JIN+ZBviyB2tMxgidIXUDq8x3NRynCQTabDi2FBi&#10;Q58l5afdxShopoWb/Jy3ySr7ag/fA8pcZtZK9V+7jxmIQF14ih/ujY7z3+H/l3i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wMIAAADbAAAADwAAAAAAAAAAAAAA&#10;AAChAgAAZHJzL2Rvd25yZXYueG1sUEsFBgAAAAAEAAQA+QAAAJADAAAAAA==&#10;" strokecolor="black [3040]"/>
                          <v:line id="Straight Connector 67" o:spid="_x0000_s1049" style="position:absolute;visibility:visible;mso-wrap-style:square" from="38646,46927" to="38646,4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group id="Group 105" o:spid="_x0000_s1050"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line id="Straight Connector 46" o:spid="_x0000_s1051" style="position:absolute;flip:x;visibility:visible;mso-wrap-style:square" from="35909,46101" to="38489,4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line id="Straight Connector 68" o:spid="_x0000_s1052" style="position:absolute;flip:x;visibility:visible;mso-wrap-style:square" from="35909,47720" to="38565,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Y1MEAAADbAAAADwAAAGRycy9kb3ducmV2LnhtbERPy2rCQBTdF/yH4QrumkldpBIzShEE&#10;USxq66K7S+bmQTN3QmZM4t87C8Hl4byz9Wga0VPnassKPqIYBHFudc2lgt+f7fsChPPIGhvLpOBO&#10;DtaryVuGqbYDn6m/+FKEEHYpKqi8b1MpXV6RQRfZljhwhe0M+gC7UuoOhxBuGjmP40QarDk0VNjS&#10;pqL8/3IzCgp3azd/V+2Lz/3xfCwO5TcOJ6Vm0/FrCcLT6F/ip3unFSRhbP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SljUwQAAANsAAAAPAAAAAAAAAAAAAAAA&#10;AKECAABkcnMvZG93bnJldi54bWxQSwUGAAAAAAQABAD5AAAAjwMAAAAA&#10;" strokecolor="black [3040]"/>
                            <v:line id="Straight Connector 69" o:spid="_x0000_s1053" style="position:absolute;visibility:visible;mso-wrap-style:square" from="35909,45339" to="35909,48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line id="Straight Connector 70" o:spid="_x0000_s1054" style="position:absolute;flip:x;visibility:visible;mso-wrap-style:square" from="34385,45339" to="35862,4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71" o:spid="_x0000_s1055" style="position:absolute;visibility:visible;mso-wrap-style:square" from="34385,46101" to="34431,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72" o:spid="_x0000_s1056" style="position:absolute;visibility:visible;mso-wrap-style:square" from="34385,47720" to="35812,48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TMMMAAADbAAAADwAAAGRycy9kb3ducmV2LnhtbESPT2sCMRTE74V+h/AK3jSrpVa3ZqWU&#10;ikVP9c/9sXndXXbzsiZR02/fCEKPw8z8hlkso+nEhZxvLCsYjzIQxKXVDVcKDvvVcAbCB2SNnWVS&#10;8EselsXjwwJzba/8TZddqESCsM9RQR1Cn0vpy5oM+pHtiZP3Y53BkKSrpHZ4TXDTyUmWTaXBhtNC&#10;jT191FS2u7NJlPHxZOS6neNx47bu83kaX+JJqcFTfH8DESiG//C9/aUVvE7g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UzDDAAAA2wAAAA8AAAAAAAAAAAAA&#10;AAAAoQIAAGRycy9kb3ducmV2LnhtbFBLBQYAAAAABAAEAPkAAACRAwAAAAA=&#10;" strokecolor="black [3040]"/>
                            <v:group id="Group 100" o:spid="_x0000_s1057" style="position:absolute;width:59912;height:67913" coordsize="59912,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66" o:spid="_x0000_s1058" style="position:absolute;width:53294;height:50824" coordsize="53294,50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45" o:spid="_x0000_s1059" style="position:absolute;top:11873;width:51301;height:38951" coordsize="51301,38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24" o:spid="_x0000_s1060" style="position:absolute;visibility:visible;mso-wrap-style:square" from="0,32063" to="2032,3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group id="Group 44" o:spid="_x0000_s1061" style="position:absolute;width:51301;height:38950" coordsize="51306,38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62" type="#_x0000_t75" style="position:absolute;left:39782;top:7362;width:9263;height:14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bcli9AAAA2gAAAA8AAABkcnMvZG93bnJldi54bWxET82KwjAQvi/4DmEEb2uqiC7VKKIoXgR1&#10;fYChGZtiMylJ1Pr2RhA8DR/f78wWra3FnXyoHCsY9DMQxIXTFZcKzv+b3z8QISJrrB2TgicFWMw7&#10;PzPMtXvwke6nWIoUwiFHBSbGJpcyFIYshr5riBN3cd5iTNCXUnt8pHBby2GWjaXFilODwYZWhorr&#10;6WYVjK6b/aTRA3uQ0WwnftUW66VRqtdtl1MQkdr4FX/cO53mw/uV95Xz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FtyWL0AAADaAAAADwAAAAAAAAAAAAAAAACfAgAAZHJz&#10;L2Rvd25yZXYueG1sUEsFBgAAAAAEAAQA9wAAAIkDAAAAAA==&#10;">
                                      <v:imagedata r:id="rId9" o:title=""/>
                                      <v:path arrowok="t"/>
                                    </v:shape>
                                    <v:shape id="Trapezoid 2" o:spid="_x0000_s1063" style="position:absolute;left:28382;top:6175;width:10204;height:1854;rotation:90;visibility:visible;mso-wrap-style:square;v-text-anchor:middle" coordsize="102044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PmsIA&#10;AADaAAAADwAAAGRycy9kb3ducmV2LnhtbESP0YrCMBRE3xf8h3AFXxZNV3CRahQVBGXxweoHXJtr&#10;U2xuSpOt1a/fCMI+DjNzhpkvO1uJlhpfOlbwNUpAEOdOl1woOJ+2wykIH5A1Vo5JwYM8LBe9jzmm&#10;2t35SG0WChEh7FNUYEKoUyl9bsiiH7maOHpX11gMUTaF1A3eI9xWcpwk39JiyXHBYE0bQ/kt+7UK&#10;Jpejfq7Nfn/6XB/abCvL5IcypQb9bjUDEagL/+F3e6cVjOF1Jd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I+awgAAANoAAAAPAAAAAAAAAAAAAAAAAJgCAABkcnMvZG93&#10;bnJldi54bWxQSwUGAAAAAAQABAD1AAAAhwMAAAAA&#10;" path="m,185420l112826,,907619,r112826,185420l,185420xe" filled="f" strokecolor="black [3213]" strokeweight="2pt">
                                      <v:path arrowok="t" o:connecttype="custom" o:connectlocs="0,185420;112826,0;907619,0;1020445,185420;0,185420" o:connectangles="0,0,0,0,0"/>
                                    </v:shape>
                                    <v:shape id="Trapezoid 3" o:spid="_x0000_s1064" style="position:absolute;left:28381;top:19713;width:10205;height:1854;rotation:90;visibility:visible;mso-wrap-style:square;v-text-anchor:middle" coordsize="102044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qAcMA&#10;AADaAAAADwAAAGRycy9kb3ducmV2LnhtbESP0WrCQBRE34X+w3ILvkjdVFFKdJVaECrig4kfcM3e&#10;ZkOzd0N2G1O/3hUEH4eZOcMs172tRUetrxwreB8nIIgLpysuFZzy7dsHCB+QNdaOScE/eVivXgZL&#10;TLW78JG6LJQiQtinqMCE0KRS+sKQRT92DXH0flxrMUTZllK3eIlwW8tJksylxYrjgsGGvgwVv9mf&#10;VTA7H/V1Y3a7fLQ5dNlWVsmeMqWGr/3nAkSgPjzDj/a3VjCF+5V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AqAcMAAADaAAAADwAAAAAAAAAAAAAAAACYAgAAZHJzL2Rv&#10;d25yZXYueG1sUEsFBgAAAAAEAAQA9QAAAIgDAAAAAA==&#10;" path="m,185420l112826,,907619,r112826,185420l,185420xe" filled="f" strokecolor="black [3213]" strokeweight="2pt">
                                      <v:path arrowok="t" o:connecttype="custom" o:connectlocs="0,185420;112826,0;907619,0;1020445,185420;0,185420" o:connectangles="0,0,0,0,0"/>
                                    </v:shape>
                                    <v:shape id="Trapezoid 4" o:spid="_x0000_s1065" style="position:absolute;left:7005;top:12588;width:10205;height:1854;rotation:-90;visibility:visible;mso-wrap-style:square;v-text-anchor:middle" coordsize="102044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UMMA&#10;AADaAAAADwAAAGRycy9kb3ducmV2LnhtbESPQWvCQBSE74X+h+UVvNWNIiLRVcRSUMSD2oLeHtln&#10;Esy+F7KrRn+9KxR6HGbmG2Yya12lrtT4UthAr5uAIs7Elpwb+Nl/f45A+YBssRImA3fyMJu+v00w&#10;tXLjLV13IVcRwj5FA0UIdaq1zwpy6LtSE0fvJI3DEGWTa9vgLcJdpftJMtQOS44LBda0KCg77y7O&#10;wOpQjjYHWX+diPPj9vErczkujel8tPMxqEBt+A//tZfWwABeV+IN0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DUMMAAADaAAAADwAAAAAAAAAAAAAAAACYAgAAZHJzL2Rv&#10;d25yZXYueG1sUEsFBgAAAAAEAAQA9QAAAIgDAAAAAA==&#10;" path="m,185420l112826,,907619,r112826,185420l,185420xe" filled="f" strokecolor="black [3213]" strokeweight="2pt">
                                      <v:path arrowok="t" o:connecttype="custom" o:connectlocs="0,185420;112826,0;907619,0;1020445,185420;0,185420" o:connectangles="0,0,0,0,0"/>
                                    </v:shape>
                                    <v:shapetype id="_x0000_t202" coordsize="21600,21600" o:spt="202" path="m,l,21600r21600,l21600,xe">
                                      <v:stroke joinstyle="miter"/>
                                      <v:path gradientshapeok="t" o:connecttype="rect"/>
                                    </v:shapetype>
                                    <v:shape id="Text Box 8" o:spid="_x0000_s1066" type="#_x0000_t202" style="position:absolute;left:19831;width:3682;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4444E7" w:rsidRDefault="004444E7">
                                            <w:r>
                                              <w:t>R0</w:t>
                                            </w:r>
                                          </w:p>
                                        </w:txbxContent>
                                      </v:textbox>
                                    </v:shape>
                                    <v:shape id="Text Box 16" o:spid="_x0000_s1067" type="#_x0000_t202" style="position:absolute;left:19831;top:16625;width:3677;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2/cIA&#10;AADbAAAADwAAAGRycy9kb3ducmV2LnhtbERPTWsCMRC9F/ofwhR606ylqKxGqVKp0pO7redhM90N&#10;biZrkur6701B6G0e73Pmy9624kw+GMcKRsMMBHHltOFawVe5GUxBhIissXVMCq4UYLl4fJhjrt2F&#10;93QuYi1SCIccFTQxdrmUoWrIYhi6jjhxP85bjAn6WmqPlxRuW/mSZWNp0XBqaLCjdUPVsfi1Ck7f&#10;vnwdmffDpt0V5jQ5fq4+cKLU81P/NgMRqY//4rt7q9P8Mfz9kg6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Xb9wgAAANsAAAAPAAAAAAAAAAAAAAAAAJgCAABkcnMvZG93&#10;bnJldi54bWxQSwUGAAAAAAQABAD1AAAAhwMAAAAA&#10;" fillcolor="white [3201]" strokeweight=".5pt">
                                      <v:textbox>
                                        <w:txbxContent>
                                          <w:p w:rsidR="004444E7" w:rsidRDefault="004444E7" w:rsidP="00E35330">
                                            <w:r>
                                              <w:t>R7</w:t>
                                            </w:r>
                                          </w:p>
                                        </w:txbxContent>
                                      </v:textbox>
                                    </v:shape>
                                    <v:shapetype id="_x0000_t32" coordsize="21600,21600" o:spt="32" o:oned="t" path="m,l21600,21600e" filled="f">
                                      <v:path arrowok="t" fillok="f" o:connecttype="none"/>
                                      <o:lock v:ext="edit" shapetype="t"/>
                                    </v:shapetype>
                                    <v:shape id="Straight Arrow Connector 17" o:spid="_x0000_s1068" type="#_x0000_t32" style="position:absolute;left:21494;top:8431;width:0;height:6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UYD8EAAADbAAAADwAAAGRycy9kb3ducmV2LnhtbERPTWvCQBC9C/0PyxS8mY2laEldQxBK&#10;vWq19DjNTjdJs7MxuzXx37sFwds83ues8tG24ky9rx0rmCcpCOLS6ZqNgsPH2+wFhA/IGlvHpOBC&#10;HvL1w2SFmXYD7+i8D0bEEPYZKqhC6DIpfVmRRZ+4jjhyP663GCLsjdQ9DjHctvIpTRfSYs2xocKO&#10;NhWVv/s/q2BoPk9f2+bdzIvN91Hq5+JUX4xS08exeAURaAx38c291XH+Ev5/iQfI9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9RgPwQAAANsAAAAPAAAAAAAAAAAAAAAA&#10;AKECAABkcnMvZG93bnJldi54bWxQSwUGAAAAAAQABAD5AAAAjwMAAAAA&#10;" strokecolor="black [3213]">
                                      <v:stroke dashstyle="dash" endarrow="open"/>
                                    </v:shape>
                                    <v:line id="Straight Connector 27" o:spid="_x0000_s1069" style="position:absolute;visibility:visible;mso-wrap-style:square" from="51301,14606" to="51306,3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Straight Connector 28" o:spid="_x0000_s1070" style="position:absolute;visibility:visible;mso-wrap-style:square" from="49045,14606" to="51301,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group id="Group 43" o:spid="_x0000_s1071" style="position:absolute;top:12944;width:51301;height:26007" coordsize="51301,26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rapezoid 18" o:spid="_x0000_s1072" style="position:absolute;left:-2139;top:18763;width:10205;height:1854;rotation:-90;visibility:visible;mso-wrap-style:square;v-text-anchor:middle" coordsize="102044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X1sQA&#10;AADbAAAADwAAAGRycy9kb3ducmV2LnhtbESPT2sCQQzF74V+hyGF3uqsPRRZHUWUgqV48B/oLezE&#10;3cWdZNmZ6tZP3xwK3hLey3u/TGZ9aMyVulgLOxgOMjDEhfiaSwf73efbCExMyB4bYXLwSxFm0+en&#10;CeZebryh6zaVRkM45uigSqnNrY1FRQHjQFpi1c7SBUy6dqX1Hd40PDT2Pcs+bMCataHClhYVFZft&#10;T3DwdaxH66N8L8/E5WlzP8hcTivnXl/6+RhMoj49zP/XK6/4Cqu/6AB2+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sl9bEAAAA2wAAAA8AAAAAAAAAAAAAAAAAmAIAAGRycy9k&#10;b3ducmV2LnhtbFBLBQYAAAAABAAEAPUAAACJAwAAAAA=&#10;" path="m,185420l112826,,907619,r112826,185420l,185420xe" filled="f" strokecolor="black [3213]" strokeweight="2pt">
                                        <v:path arrowok="t" o:connecttype="custom" o:connectlocs="0,185420;112826,0;907619,0;1020445,185420;0,185420" o:connectangles="0,0,0,0,0"/>
                                      </v:shape>
                                      <v:line id="Straight Connector 19" o:spid="_x0000_s1073" style="position:absolute;flip:x;visibility:visible;mso-wrap-style:square" from="0,0" to="1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OVMEAAADbAAAADwAAAGRycy9kb3ducmV2LnhtbERP3WrCMBS+H/gO4QjezXTiZHamRQVB&#10;diNzPsChOWvKmpOaRK19ejMY7O58fL9nVfa2FVfyoXGs4GWagSCunG64VnD62j2/gQgRWWPrmBTc&#10;KUBZjJ5WmGt340+6HmMtUgiHHBWYGLtcylAZshimriNO3LfzFmOCvpba4y2F21bOsmwhLTacGgx2&#10;tDVU/RwvVkE7xNOw3GzNkJ3nd304LJx//VBqMu7X7yAi9fFf/Ofe6zR/Cb+/pANk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g5UwQAAANsAAAAPAAAAAAAAAAAAAAAA&#10;AKECAABkcnMvZG93bnJldi54bWxQSwUGAAAAAAQABAD5AAAAjwMAAAAA&#10;" strokecolor="black [3213]"/>
                                      <v:line id="Straight Connector 20" o:spid="_x0000_s1074" style="position:absolute;flip:y;visibility:visible;mso-wrap-style:square" from="0,0" to="0,1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Straight Connector 25" o:spid="_x0000_s1075" style="position:absolute;visibility:visible;mso-wrap-style:square" from="2731,23988" to="2731,2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Straight Connector 26" o:spid="_x0000_s1076" style="position:absolute;flip:y;visibility:visible;mso-wrap-style:square" from="3918,19119" to="51301,19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Straight Connector 29" o:spid="_x0000_s1077" style="position:absolute;visibility:visible;mso-wrap-style:square" from="3918,21256" to="7600,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78" style="position:absolute;visibility:visible;mso-wrap-style:square" from="7600,21256" to="7600,2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group>
                                    <v:line id="Straight Connector 31" o:spid="_x0000_s1079" style="position:absolute;flip:x;visibility:visible;mso-wrap-style:square" from="13062,2018" to="19831,9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eMsMAAADbAAAADwAAAGRycy9kb3ducmV2LnhtbESP0WoCMRRE34X+Q7hC3zSrVWlXo1ih&#10;UHyRWj/gsrluFjc32yTVdb/eCIKPw8ycYRar1tbiTD5UjhWMhhkI4sLpiksFh9+vwTuIEJE11o5J&#10;wZUCrJYvvQXm2l34h877WIoE4ZCjAhNjk0sZCkMWw9A1xMk7Om8xJulLqT1eEtzWcpxlM2mx4rRg&#10;sKGNoeK0/7cK6i4euo/Pjemyv8lV73Yz56dbpV777XoOIlIbn+FH+1sreBvB/U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FXjLDAAAA2wAAAA8AAAAAAAAAAAAA&#10;AAAAoQIAAGRycy9kb3ducmV2LnhtbFBLBQYAAAAABAAEAPkAAACRAwAAAAA=&#10;" strokecolor="black [3213]"/>
                                    <v:line id="Straight Connector 32" o:spid="_x0000_s1080" style="position:absolute;visibility:visible;mso-wrap-style:square" from="13062,17456" to="19831,22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Straight Connector 33" o:spid="_x0000_s1081" style="position:absolute;visibility:visible;mso-wrap-style:square" from="23513,2018" to="32557,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Straight Connector 34" o:spid="_x0000_s1082" style="position:absolute;visibility:visible;mso-wrap-style:square" from="23513,3325" to="32555,18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fW8UAAADbAAAADwAAAGRycy9kb3ducmV2LnhtbESPQWvCQBSE7wX/w/KE3upG2xqJrhIE&#10;obUnreL1kX0m0ezbsLuNaX+9Wyj0OMzMN8xi1ZtGdOR8bVnBeJSAIC6srrlUcPjcPM1A+ICssbFM&#10;Cr7Jw2o5eFhgpu2Nd9TtQykihH2GCqoQ2kxKX1Rk0I9sSxy9s3UGQ5SulNrhLcJNIydJMpUGa44L&#10;Fba0rqi47r+Mglmxvbg8zd/Hr8c2/ekmH9PNKVXqcdjncxCB+vAf/mu/aQXPL/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fW8UAAADbAAAADwAAAAAAAAAA&#10;AAAAAAChAgAAZHJzL2Rvd25yZXYueG1sUEsFBgAAAAAEAAQA+QAAAJMDAAAAAA==&#10;" strokecolor="black [3213]"/>
                                    <v:line id="Straight Connector 35" o:spid="_x0000_s1083" style="position:absolute;flip:y;visibility:visible;mso-wrap-style:square" from="23513,20425" to="3255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5YMcMAAADbAAAADwAAAGRycy9kb3ducmV2LnhtbESP0WoCMRRE3wv9h3ALvtWstoquRqmC&#10;UHyRWj/gsrluFjc32yTVdb/eCIKPw8ycYebL1tbiTD5UjhUM+hkI4sLpiksFh9/N+wREiMgaa8ek&#10;4EoBlovXlznm2l34h877WIoE4ZCjAhNjk0sZCkMWQ981xMk7Om8xJulLqT1eEtzWcphlY2mx4rRg&#10;sKG1oeK0/7cK6i4euulqbbrs7/Oqd7ux86OtUr239msGIlIbn+FH+1sr+BjB/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WDHDAAAA2wAAAA8AAAAAAAAAAAAA&#10;AAAAoQIAAGRycy9kb3ducmV2LnhtbFBLBQYAAAAABAAEAPkAAACRAwAAAAA=&#10;" strokecolor="black [3213]"/>
                                    <v:line id="Straight Connector 36" o:spid="_x0000_s1084" style="position:absolute;flip:y;visibility:visible;mso-wrap-style:square" from="23513,9144" to="32557,2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zGRsQAAADbAAAADwAAAGRycy9kb3ducmV2LnhtbESPUWvCMBSF3wf7D+EKe5upzpXZGcUJ&#10;g+GL2PkDLs21KWtuuiTT2l9vhIGPh3POdziLVW9bcSIfGscKJuMMBHHldMO1gsP35/MbiBCRNbaO&#10;ScGFAqyWjw8LLLQ7855OZaxFgnAoUIGJsSukDJUhi2HsOuLkHZ23GJP0tdQezwluWznNslxabDgt&#10;GOxoY6j6Kf+sgnaIh2H+sTFD9ju76N0ud/51q9TTqF+/g4jUx3v4v/2lFbzkcPuSf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LMZGxAAAANsAAAAPAAAAAAAAAAAA&#10;AAAAAKECAABkcnMvZG93bnJldi54bWxQSwUGAAAAAAQABAD5AAAAkgMAAAAA&#10;" strokecolor="black [3213]"/>
                                    <v:line id="Straight Connector 37" o:spid="_x0000_s1085" style="position:absolute;visibility:visible;mso-wrap-style:square" from="34438,9144" to="39782,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86" style="position:absolute;visibility:visible;mso-wrap-style:square" from="34438,19475" to="39782,1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Straight Connector 39" o:spid="_x0000_s1087" style="position:absolute;visibility:visible;mso-wrap-style:square" from="33725,11637" to="33725,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line id="Straight Connector 40" o:spid="_x0000_s1088" style="position:absolute;visibility:visible;mso-wrap-style:square" from="33607,25294" to="33607,27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41" o:spid="_x0000_s1089" style="position:absolute;visibility:visible;mso-wrap-style:square" from="12350,18050" to="12350,2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2" o:spid="_x0000_s1090" style="position:absolute;visibility:visible;mso-wrap-style:square" from="11637,17812" to="11637,1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group>
                                </v:group>
                                <v:group id="Group 64" o:spid="_x0000_s1091" style="position:absolute;left:35961;width:17333;height:33414" coordsize="17332,33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63" o:spid="_x0000_s1092" style="position:absolute;left:6823;width:3745;height:16979" coordsize="3744,1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47" o:spid="_x0000_s1093" type="#_x0000_t202" style="position:absolute;left:68;width:3676;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8e8QA&#10;AADbAAAADwAAAGRycy9kb3ducmV2LnhtbESPQWsCMRSE74X+h/AKvWnWIl3ZGqUtFRVPrtrzY/O6&#10;G9y8rEmq239vBKHHYWa+Yabz3rbiTD4YxwpGwwwEceW04VrBfrcYTECEiKyxdUwK/ijAfPb4MMVC&#10;uwtv6VzGWiQIhwIVNDF2hZShashiGLqOOHk/zluMSfpaao+XBLetfMmyV2nRcFposKPPhqpj+WsV&#10;nA5+Nx6Zr+9Fuy7NKT9uPpaYK/X81L+/gYjUx//wvb3SCsY53L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m/HvEAAAA2wAAAA8AAAAAAAAAAAAAAAAAmAIAAGRycy9k&#10;b3ducmV2LnhtbFBLBQYAAAAABAAEAPUAAACJAwAAAAA=&#10;" fillcolor="white [3201]" strokeweight=".5pt">
                                      <v:textbox>
                                        <w:txbxContent>
                                          <w:p w:rsidR="004444E7" w:rsidRDefault="004444E7" w:rsidP="00257382">
                                            <w:r>
                                              <w:t>A0</w:t>
                                            </w:r>
                                          </w:p>
                                        </w:txbxContent>
                                      </v:textbox>
                                    </v:shape>
                                    <v:shape id="Text Box 48" o:spid="_x0000_s1094" type="#_x0000_t202" style="position:absolute;left:68;top:5800;width:3676;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oCcAA&#10;AADbAAAADwAAAGRycy9kb3ducmV2LnhtbERPTWsCMRC9F/wPYYTealaRWlajqFRa6cm1eh42425w&#10;M1mTVNd/bw5Cj4/3PVt0thFX8sE4VjAcZCCIS6cNVwp+95u3DxAhImtsHJOCOwVYzHsvM8y1u/GO&#10;rkWsRArhkKOCOsY2lzKUNVkMA9cSJ+7kvMWYoK+k9nhL4baRoyx7lxYNp4YaW1rXVJ6LP6vgcvD7&#10;8dB8HjfNtjCXyfln9YUTpV773XIKIlIX/8VP97dWME5j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loCcAAAADbAAAADwAAAAAAAAAAAAAAAACYAgAAZHJzL2Rvd25y&#10;ZXYueG1sUEsFBgAAAAAEAAQA9QAAAIUDAAAAAA==&#10;" fillcolor="white [3201]" strokeweight=".5pt">
                                      <v:textbox>
                                        <w:txbxContent>
                                          <w:p w:rsidR="004444E7" w:rsidRDefault="004444E7" w:rsidP="00257382">
                                            <w:r>
                                              <w:t>A1</w:t>
                                            </w:r>
                                          </w:p>
                                        </w:txbxContent>
                                      </v:textbox>
                                    </v:shape>
                                    <v:shape id="Text Box 49" o:spid="_x0000_s1095" type="#_x0000_t202" style="position:absolute;top:11873;width:3676;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XNksQA&#10;AADbAAAADwAAAGRycy9kb3ducmV2LnhtbESPQWsCMRSE74L/ITzBW80qUtvVKCpKWzx1bXt+bJ67&#10;wc3LmqS6/fdNoeBxmJlvmMWqs424kg/GsYLxKANBXDptuFLwcdw/PIEIEVlj45gU/FCA1bLfW2Cu&#10;3Y3f6VrESiQIhxwV1DG2uZShrMliGLmWOHkn5y3GJH0ltcdbgttGTrLsUVo0nBZqbGlbU3kuvq2C&#10;y6c/Tsdm97Vv3gpzmZ0PmxecKTUcdOs5iEhdvIf/269awfQZ/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zZLEAAAA2wAAAA8AAAAAAAAAAAAAAAAAmAIAAGRycy9k&#10;b3ducmV2LnhtbFBLBQYAAAAABAAEAPUAAACJAwAAAAA=&#10;" fillcolor="white [3201]" strokeweight=".5pt">
                                      <v:textbox>
                                        <w:txbxContent>
                                          <w:p w:rsidR="004444E7" w:rsidRDefault="004444E7" w:rsidP="00257382">
                                            <w:r>
                                              <w:t>A2</w:t>
                                            </w:r>
                                          </w:p>
                                        </w:txbxContent>
                                      </v:textbox>
                                    </v:shape>
                                  </v:group>
                                  <v:shape id="Trapezoid 50" o:spid="_x0000_s1096" style="position:absolute;left:-2116;top:7847;width:10198;height:1848;rotation:-90;visibility:visible;mso-wrap-style:square;v-text-anchor:middle" coordsize="1019810,18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ypMIA&#10;AADbAAAADwAAAGRycy9kb3ducmV2LnhtbERPyWrDMBC9F/oPYgq9lEZuwSF1ooQQaCnGlzgh58Ea&#10;L8QaOZJqu39fHQo5Pt6+2c2mFyM531lW8LZIQBBXVnfcKDifPl9XIHxA1thbJgW/5GG3fXzYYKbt&#10;xEcay9CIGMI+QwVtCEMmpa9aMugXdiCOXG2dwRCha6R2OMVw08v3JFlKgx3HhhYHOrRUXcsfo6AO&#10;bvmxH8vichvyqs5fivRLr5R6fpr3axCB5nAX/7u/tYI0ro9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3KkwgAAANsAAAAPAAAAAAAAAAAAAAAAAJgCAABkcnMvZG93&#10;bnJldi54bWxQSwUGAAAAAAQABAD1AAAAhwMAAAAA&#10;" path="m,184785l112440,,907370,r112440,184785l,184785xe" filled="f" strokecolor="black [3213]" strokeweight="2pt">
                                    <v:path arrowok="t" o:connecttype="custom" o:connectlocs="0,184785;112440,0;907370,0;1019810,184785;0,184785" o:connectangles="0,0,0,0,0"/>
                                  </v:shape>
                                  <v:shape id="Trapezoid 51" o:spid="_x0000_s1097" style="position:absolute;left:9280;top:7915;width:10204;height:1854;rotation:90;visibility:visible;mso-wrap-style:square;v-text-anchor:middle" coordsize="1020441,185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KSdMEA&#10;AADbAAAADwAAAGRycy9kb3ducmV2LnhtbESPT2sCMRTE74V+h/AK3mqisKJbo0ihID0I/qPXx+a5&#10;Wdy8LEmq67c3guBxmJnfMPNl71pxoRAbzxpGQwWCuPKm4VrDYf/zOQURE7LB1jNpuFGE5eL9bY6l&#10;8Vfe0mWXapEhHEvUYFPqSiljZclhHPqOOHsnHxymLEMtTcBrhrtWjpWaSIcN5wWLHX1bqs67f6fh&#10;T814vOqs2qyLqbHe/R5DgVoPPvrVF4hEfXqFn+210VCM4PEl/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CknTBAAAA2wAAAA8AAAAAAAAAAAAAAAAAmAIAAGRycy9kb3du&#10;cmV2LnhtbFBLBQYAAAAABAAEAPUAAACGAwAAAAA=&#10;" path="m,185402l112815,,907626,r112815,185402l,185402xe" filled="f" strokecolor="black [3213]" strokeweight="2pt">
                                    <v:path arrowok="t" o:connecttype="custom" o:connectlocs="0,185402;112815,0;907626,0;1020441,185402;0,185402" o:connectangles="0,0,0,0,0"/>
                                  </v:shape>
                                  <v:line id="Straight Connector 52" o:spid="_x0000_s1098" style="position:absolute;flip:y;visibility:visible;mso-wrap-style:square" from="3821,3684" to="6908,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line id="Straight Connector 53" o:spid="_x0000_s1099" style="position:absolute;visibility:visible;mso-wrap-style:square" from="3957,8120" to="6926,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100" style="position:absolute;visibility:visible;mso-wrap-style:square" from="3957,12487" to="6923,13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line id="Straight Connector 55" o:spid="_x0000_s1101" style="position:absolute;flip:y;visibility:visible;mso-wrap-style:square" from="10577,12487" to="13066,13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G9kcMAAADbAAAADwAAAGRycy9kb3ducmV2LnhtbESP0WoCMRRE3wX/IVzBN80qXamrUVqh&#10;IH2RWj/gsrluFjc3axJ13a9vCoU+DjNzhllvO9uIO/lQO1Ywm2YgiEuna64UnL4/Jq8gQkTW2Dgm&#10;BU8KsN0MB2sstHvwF92PsRIJwqFABSbGtpAylIYshqlriZN3dt5iTNJXUnt8JLht5DzLFtJizWnB&#10;YEs7Q+XleLMKmj6e+uX7zvTZ9eWpD4eF8/mnUuNR97YCEamL/+G/9l4ryHP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hvZHDAAAA2wAAAA8AAAAAAAAAAAAA&#10;AAAAoQIAAGRycy9kb3ducmV2LnhtbFBLBQYAAAAABAAEAPkAAACRAwAAAAA=&#10;" strokecolor="black [3213]"/>
                                  <v:line id="Straight Connector 56" o:spid="_x0000_s1102" style="position:absolute;visibility:visible;mso-wrap-style:square" from="10577,7983" to="13066,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QBF8QAAADbAAAADwAAAGRycy9kb3ducmV2LnhtbESPQWvCQBSE7wX/w/KE3upGwUSiqwRB&#10;sPWkben1kX0mabNvw+42Rn+9KxR6HGbmG2a1GUwrenK+saxgOklAEJdWN1wp+HjfvSxA+ICssbVM&#10;Cq7kYbMePa0w1/bCR+pPoRIRwj5HBXUIXS6lL2sy6Ce2I47e2TqDIUpXSe3wEuGmlbMkSaXBhuNC&#10;jR1tayp/Tr9GwaJ8+3ZFVrxO559ddutnh3T3lSn1PB6KJYhAQ/gP/7X3WsE8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AEXxAAAANsAAAAPAAAAAAAAAAAA&#10;AAAAAKECAABkcnMvZG93bnJldi54bWxQSwUGAAAAAAQABAD5AAAAkgMAAAAA&#10;" strokecolor="black [3213]"/>
                                  <v:line id="Straight Connector 57" o:spid="_x0000_s1103" style="position:absolute;visibility:visible;mso-wrap-style:square" from="10577,4230" to="13445,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Straight Connector 58" o:spid="_x0000_s1104" style="position:absolute;visibility:visible;mso-wrap-style:square" from="0,8120" to="2017,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line id="Straight Connector 59" o:spid="_x0000_s1105" style="position:absolute;visibility:visible;mso-wrap-style:square" from="0,8120" to="0,21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line id="Straight Connector 60" o:spid="_x0000_s1106" style="position:absolute;visibility:visible;mso-wrap-style:square" from="15285,7983" to="17302,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2RcEAAADbAAAADwAAAGRycy9kb3ducmV2LnhtbERPz2vCMBS+D/wfwhN2m6nCWqlGKYKg&#10;7jQ38fponm21eSlJrHV//XIY7Pjx/V6uB9OKnpxvLCuYThIQxKXVDVcKvr+2b3MQPiBrbC2Tgid5&#10;WK9GL0vMtX3wJ/XHUIkYwj5HBXUIXS6lL2sy6Ce2I47cxTqDIUJXSe3wEcNNK2dJkkqDDceGGjva&#10;1FTejnejYF4erq7Iiv30/dRlP/3sI92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fZFwQAAANsAAAAPAAAAAAAAAAAAAAAA&#10;AKECAABkcnMvZG93bnJldi54bWxQSwUGAAAAAAQABAD5AAAAjwMAAAAA&#10;" strokecolor="black [3213]"/>
                                  <v:line id="Straight Connector 61" o:spid="_x0000_s1107" style="position:absolute;visibility:visible;mso-wrap-style:square" from="17332,8120" to="17332,33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T3sUAAADbAAAADwAAAGRycy9kb3ducmV2LnhtbESPQWvCQBSE74X+h+UVvNVNBBNJXSUU&#10;hKqnakuvj+wzic2+DbvbGP31bqHQ4zAz3zDL9Wg6MZDzrWUF6TQBQVxZ3XKt4OO4eV6A8AFZY2eZ&#10;FFzJw3r1+LDEQtsLv9NwCLWIEPYFKmhC6AspfdWQQT+1PXH0TtYZDFG6WmqHlwg3nZwlSSYNthwX&#10;GuzptaHq+/BjFCyq3dmVeblN5599fhtm+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T3sUAAADbAAAADwAAAAAAAAAA&#10;AAAAAAChAgAAZHJzL2Rvd25yZXYueG1sUEsFBgAAAAAEAAQA+QAAAJMDAAAAAA==&#10;" strokecolor="black [3213]"/>
                                </v:group>
                              </v:group>
                              <v:group id="Group 99" o:spid="_x0000_s1108" style="position:absolute;left:15430;top:43910;width:44482;height:24003" coordsize="44481,24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84" o:spid="_x0000_s1109" style="position:absolute;top:8286;width:27254;height:1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FOcYA&#10;AADbAAAADwAAAGRycy9kb3ducmV2LnhtbESPQWsCMRSE74X+h/AKvWm2VqusRpHWgmgp1PXi7bl5&#10;3d1287IkUdf+eiMIPQ4z8w0zmbWmFkdyvrKs4KmbgCDOra64ULDN3jsjED4ga6wtk4IzeZhN7+8m&#10;mGp74i86bkIhIoR9igrKEJpUSp+XZNB3bUMcvW/rDIYoXSG1w1OEm1r2kuRFGqw4LpTY0GtJ+e/m&#10;YBS41S77+du1+8FwmS2y5zf3GT7WSj0+tPMxiEBt+A/f2kutYNSH65f4A+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FOcYAAADbAAAADwAAAAAAAAAAAAAAAACYAgAAZHJz&#10;L2Rvd25yZXYueG1sUEsFBgAAAAAEAAQA9QAAAIsDAAAAAA==&#10;" fillcolor="white [3212]" strokecolor="black [1600]" strokeweight="2pt"/>
                                <v:shape id="Text Box 85" o:spid="_x0000_s1110" type="#_x0000_t202" style="position:absolute;left:4953;top:12001;width:20320;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gaMQA&#10;AADbAAAADwAAAGRycy9kb3ducmV2LnhtbESPQWvCQBSE74L/YXlCb3XT1pYQXSVURGmFUuvF2yP7&#10;TEKzb0P2qfHfu4WCx2FmvmFmi9416kxdqD0beBonoIgLb2suDex/Vo8pqCDIFhvPZOBKARbz4WCG&#10;mfUX/qbzTkoVIRwyNFCJtJnWoajIYRj7ljh6R985lCi7UtsOLxHuGv2cJG/aYc1xocKW3isqfncn&#10;Z+BjcsDli3zSVbj/yvN12k7C1piHUZ9PQQn1cg//tzfWQPoKf1/i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4GjEAAAA2wAAAA8AAAAAAAAAAAAAAAAAmAIAAGRycy9k&#10;b3ducmV2LnhtbFBLBQYAAAAABAAEAPUAAACJAwAAAAA=&#10;" fillcolor="white [3201]" strokecolor="white [3212]" strokeweight=".5pt">
                                  <v:textbox>
                                    <w:txbxContent>
                                      <w:p w:rsidR="004444E7" w:rsidRPr="00AD4E34" w:rsidRDefault="004444E7">
                                        <w:pPr>
                                          <w:rPr>
                                            <w:sz w:val="40"/>
                                          </w:rPr>
                                        </w:pPr>
                                        <w:r w:rsidRPr="00AD4E34">
                                          <w:rPr>
                                            <w:sz w:val="40"/>
                                          </w:rPr>
                                          <w:t>Control Unit</w:t>
                                        </w:r>
                                      </w:p>
                                    </w:txbxContent>
                                  </v:textbox>
                                </v:shape>
                                <v:shape id="Text Box 88" o:spid="_x0000_s1111" type="#_x0000_t202" style="position:absolute;left:29337;top:14001;width:1514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4444E7" w:rsidRDefault="004444E7">
                                        <w:r>
                                          <w:t xml:space="preserve">    Program Counter</w:t>
                                        </w:r>
                                      </w:p>
                                    </w:txbxContent>
                                  </v:textbox>
                                </v:shape>
                                <v:line id="Straight Connector 90" o:spid="_x0000_s1112" style="position:absolute;visibility:visible;mso-wrap-style:square" from="34385,10953" to="34385,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sAAAADbAAAADwAAAGRycy9kb3ducmV2LnhtbERPzWoCMRC+F3yHMAVvNVtF0a1RRBDE&#10;9lL1AcbNdHdxM1mTUdc+vTkUevz4/ufLzjXqRiHWng28DzJQxIW3NZcGjofN2xRUFGSLjWcy8KAI&#10;y0XvZY659Xf+ptteSpVCOOZooBJpc61jUZHDOPAtceJ+fHAoCYZS24D3FO4aPcyyiXZYc2qosKV1&#10;RcV5f3UGLp9f2/g4NUOZjH9357CazmQUjem/dqsPUEKd/Iv/3FtrYJbWpy/p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v/sLAAAAA2wAAAA8AAAAAAAAAAAAAAAAA&#10;oQIAAGRycy9kb3ducmV2LnhtbFBLBQYAAAAABAAEAPkAAACOAwAAAAA=&#10;" strokecolor="#4579b8 [3044]"/>
                                <v:line id="Straight Connector 91" o:spid="_x0000_s1113" style="position:absolute;flip:y;visibility:visible;mso-wrap-style:square" from="32575,10096" to="33496,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pP8YAAADbAAAADwAAAGRycy9kb3ducmV2LnhtbESPQWvCQBSE70L/w/IK3uomVrSNriKC&#10;GCy01nrw+Mg+k2D2bZpdTdpf3xUKHoeZ+YaZLTpTiSs1rrSsIB5EIIgzq0vOFRy+1k8vIJxH1lhZ&#10;JgU/5GAxf+jNMNG25U+67n0uAoRdggoK7+tESpcVZNANbE0cvJNtDPogm1zqBtsAN5UcRtFYGiw5&#10;LBRY06qg7Ly/GAVpytvtL68/jvHue+Ofy7f3UTtRqv/YLacgPHX+Hv5vp1rBaw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maT/GAAAA2wAAAA8AAAAAAAAA&#10;AAAAAAAAoQIAAGRycy9kb3ducmV2LnhtbFBLBQYAAAAABAAEAPkAAACUAwAAAAA=&#10;" strokecolor="#4579b8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2" o:spid="_x0000_s1114" type="#_x0000_t34" style="position:absolute;left:27241;top:8858;width:17240;height:51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rB9sMAAADbAAAADwAAAGRycy9kb3ducmV2LnhtbESP3YrCMBSE7xd8h3AEb0RTvShrNYoI&#10;ooiCfw9waM62XZuT0kStPr0RBC+HmfmGmcwaU4ob1a6wrGDQj0AQp1YXnCk4n5a9XxDOI2ssLZOC&#10;BzmYTVs/E0y0vfOBbkefiQBhl6CC3PsqkdKlORl0fVsRB+/P1gZ9kHUmdY33ADelHEZRLA0WHBZy&#10;rGiRU3o5Xo0COdivutFzE3dP/83TVMvRdhHvlOq0m/kYhKfGf8Of9lorGA3h/S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wfbDAAAA2wAAAA8AAAAAAAAAAAAA&#10;AAAAoQIAAGRycy9kb3ducmV2LnhtbFBLBQYAAAAABAAEAPkAAACRAwAAAAA=&#10;" strokecolor="#4579b8 [3044]"/>
                                <v:shape id="Elbow Connector 94" o:spid="_x0000_s1115" type="#_x0000_t34" style="position:absolute;left:27336;top:17145;width:8357;height:43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VcQAAADbAAAADwAAAGRycy9kb3ducmV2LnhtbESP3WoCMRSE74W+QziF3hRNalXq1ii1&#10;UPRCxJ8+wGFz3F26OQmbdHd9+0YoeDnMzDfMYtXbWrTUhMqxhpeRAkGcO1NxoeH7/DV8AxEissHa&#10;MWm4UoDV8mGwwMy4jo/UnmIhEoRDhhrKGH0mZchLshhGzhMn7+IaizHJppCmwS7BbS3HSs2kxYrT&#10;QomePkvKf06/VkP7us93vHk+rJWq9tdAU0+d1/rpsf94BxGpj/fwf3trNMwncPu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z5VxAAAANsAAAAPAAAAAAAAAAAA&#10;AAAAAKECAABkcnMvZG93bnJldi54bWxQSwUGAAAAAAQABAD5AAAAkgMAAAAA&#10;" adj="-771" strokecolor="#4579b8 [3044]"/>
                                <v:line id="Straight Connector 95" o:spid="_x0000_s1116" style="position:absolute;visibility:visible;mso-wrap-style:square" from="32575,20955" to="33870,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dWsQAAADbAAAADwAAAGRycy9kb3ducmV2LnhtbESPUWsCMRCE34X+h7AF3zSnouhpFCkU&#10;xPaltj9gvax3h5fNNdnq6a9vCgUfh5n5hlltOteoC4VYezYwGmagiAtvay4NfH2+DuagoiBbbDyT&#10;gRtF2KyfeivMrb/yB10OUqoE4ZijgUqkzbWORUUO49C3xMk7+eBQkgyltgGvCe4aPc6ymXZYc1qo&#10;sKWXiorz4ccZ+H5738XbsRnLbHrfn8N2vpBJNKb/3G2XoIQ6eYT/2ztrYDGF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F1axAAAANsAAAAPAAAAAAAAAAAA&#10;AAAAAKECAABkcnMvZG93bnJldi54bWxQSwUGAAAAAAQABAD5AAAAkgMAAAAA&#10;" strokecolor="#4579b8 [3044]"/>
                                <v:line id="Straight Connector 96" o:spid="_x0000_s1117" style="position:absolute;visibility:visible;mso-wrap-style:square" from="6000,3143" to="6000,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rDLcQAAADbAAAADwAAAGRycy9kb3ducmV2LnhtbESPUWvCQBCE3wv9D8cWfKuXWgwaPUUK&#10;BbF9qfoD1tyaBHN76d1WY3+9Vyj4OMzMN8x82btWnSnExrOBl2EGirj0tuHKwH73/jwBFQXZYuuZ&#10;DFwpwnLx+DDHwvoLf9F5K5VKEI4FGqhFukLrWNbkMA59R5y8ow8OJclQaRvwkuCu1aMsy7XDhtNC&#10;jR291VSetj/OwPfH5zpeD+1I8vHv5hRWk6m8RmMGT/1qBkqol3v4v722Bq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MtxAAAANsAAAAPAAAAAAAAAAAA&#10;AAAAAKECAABkcnMvZG93bnJldi54bWxQSwUGAAAAAAQABAD5AAAAkgMAAAAA&#10;" strokecolor="#4579b8 [3044]"/>
                                <v:line id="Straight Connector 97" o:spid="_x0000_s1118" style="position:absolute;visibility:visible;mso-wrap-style:square" from="8763,0" to="9048,8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ZmtsUAAADbAAAADwAAAGRycy9kb3ducmV2LnhtbESPzWoCQRCE74G8w9CB3HQ2SvxZHUUC&#10;gsRc1DxAZ6fdXdzp2cx0dM3TOwEhx6KqvqLmy8416kwh1p4NvPQzUMSFtzWXBj4P694EVBRki41n&#10;MnClCMvF48Mcc+svvKPzXkqVIBxzNFCJtLnWsajIYez7ljh5Rx8cSpKh1DbgJcFdowdZNtIOa04L&#10;Fbb0VlFx2v84A9/bj028fjUDGb3+vp/CajKVYTTm+albzUAJdfIfvrc31sB0D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ZmtsUAAADbAAAADwAAAAAAAAAA&#10;AAAAAAChAgAAZHJzL2Rvd25yZXYueG1sUEsFBgAAAAAEAAQA+QAAAJMDAAAAAA==&#10;" strokecolor="#4579b8 [3044]"/>
                              </v:group>
                            </v:group>
                            <v:line id="Straight Connector 102" o:spid="_x0000_s1119" style="position:absolute;visibility:visible;mso-wrap-style:square" from="27717,42386" to="27908,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XnsIAAADcAAAADwAAAGRycy9kb3ducmV2LnhtbERPzWrCQBC+C32HZQredNMURaOrSKEg&#10;tpfaPsCYHZNgdjbdnWrs07uFgrf5+H5nue5dq84UYuPZwNM4A0VcettwZeDr83U0AxUF2WLrmQxc&#10;KcJ69TBYYmH9hT/ovJdKpRCOBRqoRbpC61jW5DCOfUecuKMPDiXBUGkb8JLCXavzLJtqhw2nhho7&#10;eqmpPO1/nIHvt/dtvB7aXKaT390pbGZzeY7GDB/7zQKUUC938b97a9P8L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iXnsIAAADcAAAADwAAAAAAAAAAAAAA&#10;AAChAgAAZHJzL2Rvd25yZXYueG1sUEsFBgAAAAAEAAQA+QAAAJADAAAAAA==&#10;" strokecolor="#4579b8 [3044]"/>
                          </v:group>
                        </v:group>
                      </v:group>
                    </v:group>
                    <v:line id="Straight Connector 103" o:spid="_x0000_s1120" style="position:absolute;visibility:visible;mso-wrap-style:square" from="7591,50809" to="7591,5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line id="Straight Connector 104" o:spid="_x0000_s1121" style="position:absolute;visibility:visible;mso-wrap-style:square" from="7591,55985" to="15401,55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2qccIAAADcAAAADwAAAGRycy9kb3ducmV2LnhtbERPzWoCMRC+C32HMEJvmtW2oqtRRChI&#10;66W2DzBuxt3FzWSbjLr26Ruh0Nt8fL+zWHWuURcKsfZsYDTMQBEX3tZcGvj6fB1MQUVBtth4JgM3&#10;irBaPvQWmFt/5Q+67KVUKYRjjgYqkTbXOhYVOYxD3xIn7uiDQ0kwlNoGvKZw1+hxlk20w5pTQ4Ut&#10;bSoqTvuzM/D9vtvG26EZy+Tl5+0U1tOZPEVjHvvdeg5KqJN/8Z97a9P87Bnuz6QL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2qccIAAADcAAAADwAAAAAAAAAAAAAA&#10;AAChAgAAZHJzL2Rvd25yZXYueG1sUEsFBgAAAAAEAAQA+QAAAJADAAAAAA==&#10;" strokecolor="#4579b8 [3044]"/>
                  </v:group>
                </v:group>
              </v:group>
            </w:pict>
          </mc:Fallback>
        </mc:AlternateContent>
      </w:r>
    </w:p>
    <w:p w:rsidR="00F81FE2" w:rsidRDefault="00F81FE2"/>
    <w:p w:rsidR="00F81FE2" w:rsidRDefault="00F81FE2"/>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84783B" w:rsidRDefault="0084783B"/>
    <w:p w:rsidR="005677BE" w:rsidRDefault="005677BE"/>
    <w:p w:rsidR="0084783B" w:rsidRDefault="005677BE" w:rsidP="005677BE">
      <w:pPr>
        <w:jc w:val="center"/>
      </w:pPr>
      <w:r>
        <w:t>Figure 3.2: Interconnections between modules</w:t>
      </w:r>
    </w:p>
    <w:p w:rsidR="0084783B" w:rsidRDefault="0084783B"/>
    <w:p w:rsidR="005677BE" w:rsidRDefault="005677BE"/>
    <w:p w:rsidR="005677BE" w:rsidRDefault="005677BE"/>
    <w:p w:rsidR="0084783B" w:rsidRDefault="0084783B">
      <w:r>
        <w:t xml:space="preserve">References: </w:t>
      </w:r>
    </w:p>
    <w:p w:rsidR="00F81FE2" w:rsidRDefault="0084783B" w:rsidP="00D57E94">
      <w:pPr>
        <w:rPr>
          <w:iCs/>
        </w:rPr>
      </w:pPr>
      <w:r>
        <w:t xml:space="preserve">[1] Altera Corporation, “VHDL Adder/Subtractor,” in “Design Examples”,  2011, Available: </w:t>
      </w:r>
      <w:hyperlink r:id="rId10" w:history="1">
        <w:r w:rsidRPr="005677BE">
          <w:t>http://www.altera.com/support/examples/vhdl/vhd-add-sub.html</w:t>
        </w:r>
      </w:hyperlink>
      <w:r w:rsidRPr="005677BE">
        <w:t xml:space="preserve"> (accessed 12.10.11)</w:t>
      </w:r>
    </w:p>
    <w:p w:rsidR="00532EFD" w:rsidRDefault="00532EFD" w:rsidP="00D57E94"/>
    <w:p w:rsidR="00032EE2" w:rsidRPr="00161606" w:rsidRDefault="00532EFD" w:rsidP="004444E7">
      <w:r>
        <w:t xml:space="preserve">[2] Green Mountain Computing Systems, </w:t>
      </w:r>
      <w:r w:rsidR="0027453E">
        <w:t>“Behaviour</w:t>
      </w:r>
      <w:r w:rsidR="00D57E94">
        <w:t>al</w:t>
      </w:r>
      <w:r w:rsidR="0027453E">
        <w:t xml:space="preserve"> Descriptions” in “</w:t>
      </w:r>
      <w:r w:rsidR="0027453E" w:rsidRPr="0027453E">
        <w:t>An Introductory VHDL Tutorial</w:t>
      </w:r>
      <w:r w:rsidR="0027453E">
        <w:t xml:space="preserve">“, 1995, Available: </w:t>
      </w:r>
      <w:hyperlink r:id="rId11" w:history="1">
        <w:r w:rsidR="0027453E" w:rsidRPr="00A302E9">
          <w:rPr>
            <w:rStyle w:val="Hyperlink"/>
          </w:rPr>
          <w:t>http://www.gmvhdl.com/signals.htm</w:t>
        </w:r>
      </w:hyperlink>
      <w:r w:rsidR="0027453E">
        <w:t xml:space="preserve"> (accessed 12.10.11)</w:t>
      </w:r>
    </w:p>
    <w:p w:rsidR="00032EE2" w:rsidRPr="00032EE2" w:rsidRDefault="00032EE2" w:rsidP="004444E7">
      <w:pPr>
        <w:rPr>
          <w:lang w:eastAsia="en-NZ"/>
        </w:rPr>
      </w:pPr>
      <w:r>
        <w:rPr>
          <w:lang w:eastAsia="en-NZ"/>
        </w:rPr>
        <w:t xml:space="preserve">[3] </w:t>
      </w:r>
      <w:r w:rsidRPr="00032EE2">
        <w:rPr>
          <w:lang w:eastAsia="en-NZ"/>
        </w:rPr>
        <w:t>Francis Bruno</w:t>
      </w:r>
      <w:r>
        <w:rPr>
          <w:lang w:eastAsia="en-NZ"/>
        </w:rPr>
        <w:t xml:space="preserve">, “VHDL Concurrent Statements” in “VHDL Reference Material”, UMBC University, Maryland, Available: </w:t>
      </w:r>
      <w:hyperlink r:id="rId12" w:history="1">
        <w:r w:rsidRPr="00A302E9">
          <w:rPr>
            <w:rStyle w:val="Hyperlink"/>
            <w:lang w:eastAsia="en-NZ"/>
          </w:rPr>
          <w:t>http://www.cs.umbc.edu/portal/help/VHDL/concurrent.html</w:t>
        </w:r>
      </w:hyperlink>
      <w:r>
        <w:rPr>
          <w:lang w:eastAsia="en-NZ"/>
        </w:rPr>
        <w:t xml:space="preserve"> (accessed 12.10.11)</w:t>
      </w:r>
    </w:p>
    <w:p w:rsidR="00032EE2" w:rsidRDefault="004444E7" w:rsidP="004444E7">
      <w:r w:rsidRPr="004444E7">
        <w:t xml:space="preserve">[4] Jiri Gaisler, “A structured VHDL design method” in </w:t>
      </w:r>
      <w:r w:rsidR="00305343">
        <w:t>“</w:t>
      </w:r>
      <w:r w:rsidRPr="004444E7">
        <w:t>Fault-tolerant Microprocessors for Space Applications</w:t>
      </w:r>
      <w:r w:rsidR="00305343">
        <w:t>”</w:t>
      </w:r>
      <w:r w:rsidRPr="004444E7">
        <w:t>,</w:t>
      </w:r>
      <w:r w:rsidR="00305343">
        <w:t xml:space="preserve"> 2007,</w:t>
      </w:r>
      <w:r w:rsidRPr="004444E7">
        <w:t xml:space="preserve"> Available:</w:t>
      </w:r>
      <w:r w:rsidR="00766DEC">
        <w:t xml:space="preserve"> </w:t>
      </w:r>
      <w:hyperlink r:id="rId13" w:history="1">
        <w:r w:rsidR="00766DEC" w:rsidRPr="004444E7">
          <w:t>http://www.gaisler.com/doc/vhdl2proc.pdf</w:t>
        </w:r>
      </w:hyperlink>
      <w:r w:rsidRPr="004444E7">
        <w:t xml:space="preserve"> (accessed 12.10.11)</w:t>
      </w:r>
    </w:p>
    <w:p w:rsidR="00FF3E1A" w:rsidRDefault="00FF3E1A" w:rsidP="004444E7"/>
    <w:p w:rsidR="00FF3E1A" w:rsidRDefault="00FF3E1A" w:rsidP="004444E7"/>
    <w:p w:rsidR="00FF3E1A" w:rsidRDefault="00FF3E1A" w:rsidP="004444E7">
      <w:r>
        <w:t>Notes for testbench results</w:t>
      </w:r>
      <w:r w:rsidR="00CF6B82">
        <w:t>:</w:t>
      </w:r>
      <w:bookmarkStart w:id="0" w:name="_GoBack"/>
      <w:bookmarkEnd w:id="0"/>
    </w:p>
    <w:p w:rsidR="00FF3E1A" w:rsidRDefault="00FF3E1A" w:rsidP="004444E7"/>
    <w:p w:rsidR="00FF3E1A" w:rsidRDefault="00FF3E1A" w:rsidP="004444E7">
      <w:r>
        <w:t>Ins_data: the opcode</w:t>
      </w:r>
    </w:p>
    <w:p w:rsidR="00FF3E1A" w:rsidRDefault="00FF3E1A" w:rsidP="004444E7">
      <w:r>
        <w:t>Dat_data: the data data bus</w:t>
      </w:r>
    </w:p>
    <w:p w:rsidR="00FF3E1A" w:rsidRDefault="00FF3E1A" w:rsidP="004444E7">
      <w:r>
        <w:t>Ins_addr: The program counter register value</w:t>
      </w:r>
    </w:p>
    <w:p w:rsidR="00FF3E1A" w:rsidRDefault="00FF3E1A" w:rsidP="004444E7">
      <w:r>
        <w:t>Dat_addr: The value of the currently selected address register</w:t>
      </w:r>
    </w:p>
    <w:p w:rsidR="00FF3E1A" w:rsidRDefault="00FF3E1A" w:rsidP="004444E7">
      <w:r>
        <w:t>Test: The register input, Data_in</w:t>
      </w:r>
    </w:p>
    <w:p w:rsidR="00FF3E1A" w:rsidRDefault="00FF3E1A" w:rsidP="004444E7">
      <w:r>
        <w:t>Regout1: The register output defined by SEL1</w:t>
      </w:r>
    </w:p>
    <w:p w:rsidR="00FF3E1A" w:rsidRDefault="00FF3E1A" w:rsidP="004444E7">
      <w:r>
        <w:t>Regout2: The register output defined by SEL2</w:t>
      </w:r>
    </w:p>
    <w:p w:rsidR="00FF3E1A" w:rsidRPr="004444E7" w:rsidRDefault="00FF3E1A" w:rsidP="004444E7">
      <w:r>
        <w:t>Alout: The ALU output.</w:t>
      </w:r>
    </w:p>
    <w:sectPr w:rsidR="00FF3E1A" w:rsidRPr="00444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889"/>
    <w:multiLevelType w:val="hybridMultilevel"/>
    <w:tmpl w:val="F094243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nsid w:val="4798645B"/>
    <w:multiLevelType w:val="hybridMultilevel"/>
    <w:tmpl w:val="6A6C4A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FE"/>
    <w:rsid w:val="00032EE2"/>
    <w:rsid w:val="000616D9"/>
    <w:rsid w:val="00161606"/>
    <w:rsid w:val="00184A1B"/>
    <w:rsid w:val="001C3800"/>
    <w:rsid w:val="001D3A67"/>
    <w:rsid w:val="00257382"/>
    <w:rsid w:val="0027453E"/>
    <w:rsid w:val="00305343"/>
    <w:rsid w:val="00334466"/>
    <w:rsid w:val="0035442A"/>
    <w:rsid w:val="00381C6D"/>
    <w:rsid w:val="003B3E5E"/>
    <w:rsid w:val="00433FD6"/>
    <w:rsid w:val="004444E7"/>
    <w:rsid w:val="00462C2C"/>
    <w:rsid w:val="004F704C"/>
    <w:rsid w:val="00507169"/>
    <w:rsid w:val="00526883"/>
    <w:rsid w:val="00532EFD"/>
    <w:rsid w:val="005677BE"/>
    <w:rsid w:val="005F21D6"/>
    <w:rsid w:val="00682D76"/>
    <w:rsid w:val="006C0318"/>
    <w:rsid w:val="00742324"/>
    <w:rsid w:val="00766DEC"/>
    <w:rsid w:val="00771DF6"/>
    <w:rsid w:val="00772AFE"/>
    <w:rsid w:val="007776FB"/>
    <w:rsid w:val="007B282A"/>
    <w:rsid w:val="00803129"/>
    <w:rsid w:val="008153BC"/>
    <w:rsid w:val="00830D38"/>
    <w:rsid w:val="00847463"/>
    <w:rsid w:val="0084783B"/>
    <w:rsid w:val="00871A46"/>
    <w:rsid w:val="008953FB"/>
    <w:rsid w:val="008A126A"/>
    <w:rsid w:val="008E4BF3"/>
    <w:rsid w:val="00A06221"/>
    <w:rsid w:val="00A1319E"/>
    <w:rsid w:val="00A43C6B"/>
    <w:rsid w:val="00A6618F"/>
    <w:rsid w:val="00AD4E34"/>
    <w:rsid w:val="00B23EFC"/>
    <w:rsid w:val="00B939B8"/>
    <w:rsid w:val="00BA697E"/>
    <w:rsid w:val="00BB2DC2"/>
    <w:rsid w:val="00BB5674"/>
    <w:rsid w:val="00BC1421"/>
    <w:rsid w:val="00BE4843"/>
    <w:rsid w:val="00C47737"/>
    <w:rsid w:val="00C95E4C"/>
    <w:rsid w:val="00CF6B82"/>
    <w:rsid w:val="00D02B8B"/>
    <w:rsid w:val="00D12487"/>
    <w:rsid w:val="00D57751"/>
    <w:rsid w:val="00D57E94"/>
    <w:rsid w:val="00DB6964"/>
    <w:rsid w:val="00E35330"/>
    <w:rsid w:val="00E51223"/>
    <w:rsid w:val="00E73C30"/>
    <w:rsid w:val="00EF3163"/>
    <w:rsid w:val="00F81FE2"/>
    <w:rsid w:val="00FF3E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53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23"/>
    <w:pPr>
      <w:ind w:left="720"/>
      <w:contextualSpacing/>
    </w:pPr>
  </w:style>
  <w:style w:type="paragraph" w:styleId="BalloonText">
    <w:name w:val="Balloon Text"/>
    <w:basedOn w:val="Normal"/>
    <w:link w:val="BalloonTextChar"/>
    <w:uiPriority w:val="99"/>
    <w:semiHidden/>
    <w:unhideWhenUsed/>
    <w:rsid w:val="00D02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8B"/>
    <w:rPr>
      <w:rFonts w:ascii="Tahoma" w:hAnsi="Tahoma" w:cs="Tahoma"/>
      <w:sz w:val="16"/>
      <w:szCs w:val="16"/>
    </w:rPr>
  </w:style>
  <w:style w:type="character" w:styleId="Hyperlink">
    <w:name w:val="Hyperlink"/>
    <w:basedOn w:val="DefaultParagraphFont"/>
    <w:uiPriority w:val="99"/>
    <w:unhideWhenUsed/>
    <w:rsid w:val="0084783B"/>
    <w:rPr>
      <w:color w:val="0000FF" w:themeColor="hyperlink"/>
      <w:u w:val="single"/>
    </w:rPr>
  </w:style>
  <w:style w:type="character" w:customStyle="1" w:styleId="Heading2Char">
    <w:name w:val="Heading 2 Char"/>
    <w:basedOn w:val="DefaultParagraphFont"/>
    <w:link w:val="Heading2"/>
    <w:uiPriority w:val="9"/>
    <w:rsid w:val="0027453E"/>
    <w:rPr>
      <w:rFonts w:ascii="Times New Roman" w:eastAsia="Times New Roman" w:hAnsi="Times New Roman" w:cs="Times New Roman"/>
      <w:b/>
      <w:bCs/>
      <w:sz w:val="36"/>
      <w:szCs w:val="36"/>
      <w:lang w:eastAsia="en-NZ"/>
    </w:rPr>
  </w:style>
  <w:style w:type="character" w:customStyle="1" w:styleId="style4">
    <w:name w:val="style4"/>
    <w:basedOn w:val="DefaultParagraphFont"/>
    <w:rsid w:val="0027453E"/>
  </w:style>
  <w:style w:type="paragraph" w:styleId="HTMLPreformatted">
    <w:name w:val="HTML Preformatted"/>
    <w:basedOn w:val="Normal"/>
    <w:link w:val="HTMLPreformattedChar"/>
    <w:uiPriority w:val="99"/>
    <w:semiHidden/>
    <w:unhideWhenUsed/>
    <w:rsid w:val="0003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32EE2"/>
    <w:rPr>
      <w:rFonts w:ascii="Courier New" w:eastAsia="Times New Roman" w:hAnsi="Courier New" w:cs="Courier New"/>
      <w:sz w:val="20"/>
      <w:szCs w:val="20"/>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53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23"/>
    <w:pPr>
      <w:ind w:left="720"/>
      <w:contextualSpacing/>
    </w:pPr>
  </w:style>
  <w:style w:type="paragraph" w:styleId="BalloonText">
    <w:name w:val="Balloon Text"/>
    <w:basedOn w:val="Normal"/>
    <w:link w:val="BalloonTextChar"/>
    <w:uiPriority w:val="99"/>
    <w:semiHidden/>
    <w:unhideWhenUsed/>
    <w:rsid w:val="00D02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8B"/>
    <w:rPr>
      <w:rFonts w:ascii="Tahoma" w:hAnsi="Tahoma" w:cs="Tahoma"/>
      <w:sz w:val="16"/>
      <w:szCs w:val="16"/>
    </w:rPr>
  </w:style>
  <w:style w:type="character" w:styleId="Hyperlink">
    <w:name w:val="Hyperlink"/>
    <w:basedOn w:val="DefaultParagraphFont"/>
    <w:uiPriority w:val="99"/>
    <w:unhideWhenUsed/>
    <w:rsid w:val="0084783B"/>
    <w:rPr>
      <w:color w:val="0000FF" w:themeColor="hyperlink"/>
      <w:u w:val="single"/>
    </w:rPr>
  </w:style>
  <w:style w:type="character" w:customStyle="1" w:styleId="Heading2Char">
    <w:name w:val="Heading 2 Char"/>
    <w:basedOn w:val="DefaultParagraphFont"/>
    <w:link w:val="Heading2"/>
    <w:uiPriority w:val="9"/>
    <w:rsid w:val="0027453E"/>
    <w:rPr>
      <w:rFonts w:ascii="Times New Roman" w:eastAsia="Times New Roman" w:hAnsi="Times New Roman" w:cs="Times New Roman"/>
      <w:b/>
      <w:bCs/>
      <w:sz w:val="36"/>
      <w:szCs w:val="36"/>
      <w:lang w:eastAsia="en-NZ"/>
    </w:rPr>
  </w:style>
  <w:style w:type="character" w:customStyle="1" w:styleId="style4">
    <w:name w:val="style4"/>
    <w:basedOn w:val="DefaultParagraphFont"/>
    <w:rsid w:val="0027453E"/>
  </w:style>
  <w:style w:type="paragraph" w:styleId="HTMLPreformatted">
    <w:name w:val="HTML Preformatted"/>
    <w:basedOn w:val="Normal"/>
    <w:link w:val="HTMLPreformattedChar"/>
    <w:uiPriority w:val="99"/>
    <w:semiHidden/>
    <w:unhideWhenUsed/>
    <w:rsid w:val="0003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32EE2"/>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2161">
      <w:bodyDiv w:val="1"/>
      <w:marLeft w:val="0"/>
      <w:marRight w:val="0"/>
      <w:marTop w:val="0"/>
      <w:marBottom w:val="0"/>
      <w:divBdr>
        <w:top w:val="none" w:sz="0" w:space="0" w:color="auto"/>
        <w:left w:val="none" w:sz="0" w:space="0" w:color="auto"/>
        <w:bottom w:val="none" w:sz="0" w:space="0" w:color="auto"/>
        <w:right w:val="none" w:sz="0" w:space="0" w:color="auto"/>
      </w:divBdr>
    </w:div>
    <w:div w:id="1284194768">
      <w:bodyDiv w:val="1"/>
      <w:marLeft w:val="0"/>
      <w:marRight w:val="0"/>
      <w:marTop w:val="0"/>
      <w:marBottom w:val="0"/>
      <w:divBdr>
        <w:top w:val="none" w:sz="0" w:space="0" w:color="auto"/>
        <w:left w:val="none" w:sz="0" w:space="0" w:color="auto"/>
        <w:bottom w:val="none" w:sz="0" w:space="0" w:color="auto"/>
        <w:right w:val="none" w:sz="0" w:space="0" w:color="auto"/>
      </w:divBdr>
    </w:div>
    <w:div w:id="1575311120">
      <w:bodyDiv w:val="1"/>
      <w:marLeft w:val="0"/>
      <w:marRight w:val="0"/>
      <w:marTop w:val="0"/>
      <w:marBottom w:val="0"/>
      <w:divBdr>
        <w:top w:val="none" w:sz="0" w:space="0" w:color="auto"/>
        <w:left w:val="none" w:sz="0" w:space="0" w:color="auto"/>
        <w:bottom w:val="none" w:sz="0" w:space="0" w:color="auto"/>
        <w:right w:val="none" w:sz="0" w:space="0" w:color="auto"/>
      </w:divBdr>
    </w:div>
    <w:div w:id="1746681852">
      <w:bodyDiv w:val="1"/>
      <w:marLeft w:val="0"/>
      <w:marRight w:val="0"/>
      <w:marTop w:val="0"/>
      <w:marBottom w:val="0"/>
      <w:divBdr>
        <w:top w:val="none" w:sz="0" w:space="0" w:color="auto"/>
        <w:left w:val="none" w:sz="0" w:space="0" w:color="auto"/>
        <w:bottom w:val="none" w:sz="0" w:space="0" w:color="auto"/>
        <w:right w:val="none" w:sz="0" w:space="0" w:color="auto"/>
      </w:divBdr>
    </w:div>
    <w:div w:id="18131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aisler.com/doc/vhdl2proc.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cs.umbc.edu/portal/help/VHDL/concurr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mvhdl.com/signal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ltera.com/support/examples/vhdl/vhd-add-sub.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9F34-D132-405F-9E39-18E3FFCA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7A3477A5</Template>
  <TotalTime>134</TotalTime>
  <Pages>7</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zjf10</cp:lastModifiedBy>
  <cp:revision>31</cp:revision>
  <dcterms:created xsi:type="dcterms:W3CDTF">2011-10-13T16:02:00Z</dcterms:created>
  <dcterms:modified xsi:type="dcterms:W3CDTF">2011-10-13T22:41:00Z</dcterms:modified>
</cp:coreProperties>
</file>